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395F677B" w:rsidR="00A324FF" w:rsidRPr="00A324FF" w:rsidRDefault="00A324FF" w:rsidP="00A324FF">
      <w:r w:rsidRPr="00A324FF">
        <w:rPr>
          <w:u w:val="single"/>
        </w:rPr>
        <w:t>Datum und Ort:</w:t>
      </w:r>
      <w:r>
        <w:t xml:space="preserve"> </w:t>
      </w:r>
      <w:r w:rsidR="00595AAB">
        <w:t>18.12.2018</w:t>
      </w:r>
      <w:r w:rsidR="00936C96">
        <w:t xml:space="preserve">, </w:t>
      </w:r>
      <w:r w:rsidR="00564B0D">
        <w:t>13:25</w:t>
      </w:r>
      <w:r w:rsidR="00936C96">
        <w:t xml:space="preserve"> – </w:t>
      </w:r>
      <w:r w:rsidR="00564B0D">
        <w:t>15:15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4C19B0DE" w:rsidR="00A324FF" w:rsidRPr="00A324FF" w:rsidRDefault="00A324FF" w:rsidP="00A324FF">
      <w:r w:rsidRPr="00A324FF">
        <w:rPr>
          <w:u w:val="single"/>
        </w:rPr>
        <w:t>Eingeladen:</w:t>
      </w:r>
      <w:r w:rsidRPr="00A324FF">
        <w:t xml:space="preserve"> </w:t>
      </w:r>
      <w:r w:rsidR="00936C96">
        <w:t>Jürgen Weber, Lukas Schendlinger</w:t>
      </w:r>
      <w:r w:rsidR="00D928CF">
        <w:t xml:space="preserve">, </w:t>
      </w:r>
      <w:r w:rsidR="009A25BD">
        <w:t xml:space="preserve">Nico Srnka, Tobias Krukenfellner, </w:t>
      </w:r>
      <w:r w:rsidR="00936C96">
        <w:t>Mag. Markus Reis</w:t>
      </w:r>
    </w:p>
    <w:p w14:paraId="2B34F669" w14:textId="57011684" w:rsidR="00A324FF" w:rsidRPr="00A324FF" w:rsidRDefault="00A324FF" w:rsidP="00A324FF">
      <w:r w:rsidRPr="00A324FF">
        <w:rPr>
          <w:u w:val="single"/>
        </w:rPr>
        <w:t>Anwesend:</w:t>
      </w:r>
      <w:r w:rsidRPr="00A324FF">
        <w:t xml:space="preserve"> </w:t>
      </w:r>
      <w:r w:rsidR="009301C5">
        <w:t>Jürgen Weber, Lukas Schendlinger, Nico Srnka, Tobias Krukenfellner,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340F0605" w:rsidR="00C8397B" w:rsidRPr="00A324FF" w:rsidRDefault="00A324FF" w:rsidP="00A324FF">
      <w:r w:rsidRPr="00A324FF">
        <w:rPr>
          <w:u w:val="single"/>
        </w:rPr>
        <w:t>Protokollführender:</w:t>
      </w:r>
      <w:r>
        <w:t xml:space="preserve"> </w:t>
      </w:r>
      <w:r w:rsidR="003B7FC0">
        <w:t>Jürgen Weber</w:t>
      </w:r>
    </w:p>
    <w:p w14:paraId="032CD540" w14:textId="06AE1893" w:rsidR="00936C96" w:rsidRDefault="00A324FF" w:rsidP="001B1788">
      <w:pPr>
        <w:pStyle w:val="berschrift2"/>
      </w:pPr>
      <w:r>
        <w:t>Ergebnisse/Beschlüsse</w:t>
      </w:r>
    </w:p>
    <w:p w14:paraId="5FF17B7E" w14:textId="3C83D31B" w:rsidR="00D131D2" w:rsidRPr="00645C46" w:rsidRDefault="00D131D2" w:rsidP="00D131D2">
      <w:pPr>
        <w:rPr>
          <w:b/>
        </w:rPr>
      </w:pPr>
      <w:r w:rsidRPr="00645C46">
        <w:rPr>
          <w:b/>
        </w:rPr>
        <w:t>Präsentation des aktuellen Standes mit einer Live Demo</w:t>
      </w:r>
      <w:r w:rsidR="00A405A7">
        <w:rPr>
          <w:b/>
        </w:rPr>
        <w:t xml:space="preserve"> (Gesamte Projektteam)</w:t>
      </w:r>
    </w:p>
    <w:p w14:paraId="22160EAC" w14:textId="62F0C5DF" w:rsidR="00D131D2" w:rsidRDefault="00D131D2" w:rsidP="00D131D2">
      <w:r>
        <w:t xml:space="preserve">Im Rahmen der Besprechung wurde der aktuelle Stand der Entwicklung von den einzelnen Abschnitten besprochen. Dabei wurde festgestellt, dass das Produkt zu ca. 90 % fertig ist. Es wurde ebenfalls ein kompletter Durchlauf, von der Registrierung im Webinterface über das Erstellen einer Gruppe und einer neuen Frage bis hin zur Beantwortung der Frage in der App vorgeführt. Dies gelang ohne große Vorkommnisse. Dieser Prototyp wurde somit von Mag. Markus Reis abgenommen. </w:t>
      </w:r>
    </w:p>
    <w:p w14:paraId="49E3E356" w14:textId="54AEE24E" w:rsidR="00645C46" w:rsidRPr="00645C46" w:rsidRDefault="00645C46" w:rsidP="00D131D2">
      <w:pPr>
        <w:rPr>
          <w:b/>
        </w:rPr>
      </w:pPr>
      <w:r w:rsidRPr="00645C46">
        <w:rPr>
          <w:b/>
        </w:rPr>
        <w:t>Bemerkungen bezüglich des Design</w:t>
      </w:r>
      <w:r w:rsidR="00A405A7">
        <w:rPr>
          <w:b/>
        </w:rPr>
        <w:t xml:space="preserve"> (Gesamte Projektteam)</w:t>
      </w:r>
    </w:p>
    <w:p w14:paraId="3DDFF262" w14:textId="3E2BF105" w:rsidR="00645C46" w:rsidRPr="00D131D2" w:rsidRDefault="00645C46" w:rsidP="00D131D2">
      <w:r>
        <w:t xml:space="preserve">Mag. Markus Reis äußerte sich zum Design der Software in dem er feststellte, dass das Design für ein Diplomprojekt ausreichend ist. Für ein marktfertiges Produkt fehlt es noch an der Überarbeitung und Verschönerung von den Benutzerschnittstellen. Dies wird in den nächsten Wochen durchgeführt. </w:t>
      </w:r>
    </w:p>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1207C54D" w:rsidR="00C8397B" w:rsidRDefault="00C8397B" w:rsidP="00C8397B">
      <w:r>
        <w:t xml:space="preserve">Der nächste Termin zwischen Projektteam und Projektbetreuer wird am </w:t>
      </w:r>
      <w:r w:rsidR="00CF6AE6">
        <w:t>8. Jänner 2019 stattfinden. Dies ist nach die Weihnachtsferien.</w:t>
      </w:r>
      <w:r>
        <w:t xml:space="preserve">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5AE37950" w14:textId="4E0C8F34" w:rsidR="00082912" w:rsidRDefault="00AC7278" w:rsidP="00AC7278">
      <w:pPr>
        <w:pStyle w:val="Listenabsatz"/>
        <w:numPr>
          <w:ilvl w:val="0"/>
          <w:numId w:val="10"/>
        </w:numPr>
      </w:pPr>
      <w:r>
        <w:t>Verschönerung der App, vor allem von der direkten Benutzerschnittstelle (Weber)</w:t>
      </w:r>
    </w:p>
    <w:p w14:paraId="54F96105" w14:textId="1DB05692" w:rsidR="00AC7278" w:rsidRDefault="00AC7278" w:rsidP="00AC7278">
      <w:pPr>
        <w:pStyle w:val="Listenabsatz"/>
        <w:numPr>
          <w:ilvl w:val="0"/>
          <w:numId w:val="10"/>
        </w:numPr>
      </w:pPr>
      <w:r>
        <w:t>Veränderungen im Webinterface zur besseren Bedienung (Krukenfellner, Srnka)</w:t>
      </w:r>
    </w:p>
    <w:p w14:paraId="10F5E6D3" w14:textId="75F4A36A" w:rsidR="00AC7278" w:rsidRDefault="00AC7278" w:rsidP="00AC7278">
      <w:pPr>
        <w:pStyle w:val="Listenabsatz"/>
        <w:numPr>
          <w:ilvl w:val="0"/>
          <w:numId w:val="10"/>
        </w:numPr>
      </w:pPr>
      <w:r>
        <w:t>Abnahme des Prototyps durch den Auftraggeber am 22.12.2018 (Gesamtes Projektteam)</w:t>
      </w:r>
    </w:p>
    <w:p w14:paraId="452E0687" w14:textId="58D5CFA8" w:rsidR="00AC7278" w:rsidRDefault="00650AF2" w:rsidP="00AC7278">
      <w:pPr>
        <w:pStyle w:val="Listenabsatz"/>
        <w:numPr>
          <w:ilvl w:val="0"/>
          <w:numId w:val="10"/>
        </w:numPr>
      </w:pPr>
      <w:r>
        <w:t>Offene Fragen mit dem Auftraggeber am 22.12.2018 besprechen (Gesamtes Projektteam)</w:t>
      </w:r>
    </w:p>
    <w:p w14:paraId="1D8C32FB" w14:textId="27FFE904" w:rsidR="00650AF2" w:rsidRDefault="00E6348E" w:rsidP="00AC7278">
      <w:pPr>
        <w:pStyle w:val="Listenabsatz"/>
        <w:numPr>
          <w:ilvl w:val="0"/>
          <w:numId w:val="10"/>
        </w:numPr>
      </w:pPr>
      <w:r>
        <w:t>Einarbeitung in die Literatur und Verfassen von Texten für die Diplomschrift (Gesamtes Projekt</w:t>
      </w:r>
      <w:r w:rsidR="00EF60FB">
        <w:t>t</w:t>
      </w:r>
      <w:r>
        <w:t>eam)</w:t>
      </w:r>
    </w:p>
    <w:p w14:paraId="4D6A286E" w14:textId="464A65FA" w:rsidR="00486A4C" w:rsidRDefault="00486A4C" w:rsidP="00AC7278">
      <w:pPr>
        <w:pStyle w:val="Listenabsatz"/>
        <w:numPr>
          <w:ilvl w:val="0"/>
          <w:numId w:val="10"/>
        </w:numPr>
      </w:pPr>
      <w:r>
        <w:t>Kleinere Fehler in diversen Teilen der Software beheben (Gesamtes Projektteam)</w:t>
      </w:r>
    </w:p>
    <w:p w14:paraId="2F370D46" w14:textId="219FA353" w:rsidR="00087EB0" w:rsidRDefault="00087EB0" w:rsidP="00AC7278">
      <w:pPr>
        <w:pStyle w:val="Listenabsatz"/>
        <w:numPr>
          <w:ilvl w:val="0"/>
          <w:numId w:val="10"/>
        </w:numPr>
      </w:pPr>
      <w:r>
        <w:t xml:space="preserve">Besorgung eines Auszuges aus dem </w:t>
      </w:r>
      <w:r w:rsidR="00E55FBA">
        <w:t>Arbeitsstunden</w:t>
      </w:r>
      <w:bookmarkStart w:id="0" w:name="_GoBack"/>
      <w:bookmarkEnd w:id="0"/>
      <w:r>
        <w:t xml:space="preserve"> </w:t>
      </w:r>
      <w:r w:rsidR="00CD3405">
        <w:t>für Mag. Markus Reis (Weber)</w:t>
      </w:r>
    </w:p>
    <w:p w14:paraId="5FDFC1B2" w14:textId="7DA26AAD"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lastRenderedPageBreak/>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A97ACE5" w:rsidR="32C06254" w:rsidRDefault="32C06254" w:rsidP="32C06254">
      <w:r>
        <w:t xml:space="preserve">  </w:t>
      </w:r>
    </w:p>
    <w:p w14:paraId="5EE80951" w14:textId="36ACC654" w:rsidR="32C06254" w:rsidRDefault="32C06254" w:rsidP="32C06254">
      <w:r>
        <w:t xml:space="preserve">Mag. Markus Reis: </w:t>
      </w:r>
      <w:r w:rsidR="00854E05">
        <w:t xml:space="preserve"> </w:t>
      </w:r>
      <w:r w:rsidR="009B20B4">
        <w:t>UNTASCHRIFT</w:t>
      </w:r>
    </w:p>
    <w:sectPr w:rsidR="32C0625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137E2" w14:textId="77777777" w:rsidR="00536603" w:rsidRDefault="00536603" w:rsidP="00CB5678">
      <w:pPr>
        <w:spacing w:after="0" w:line="240" w:lineRule="auto"/>
      </w:pPr>
      <w:r>
        <w:separator/>
      </w:r>
    </w:p>
  </w:endnote>
  <w:endnote w:type="continuationSeparator" w:id="0">
    <w:p w14:paraId="6D244005" w14:textId="77777777" w:rsidR="00536603" w:rsidRDefault="00536603"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793FD43A" w:rsidR="00087EB0" w:rsidRPr="00CB5678" w:rsidRDefault="00087EB0"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E55FBA">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34242" w14:textId="77777777" w:rsidR="00536603" w:rsidRDefault="00536603" w:rsidP="00CB5678">
      <w:pPr>
        <w:spacing w:after="0" w:line="240" w:lineRule="auto"/>
      </w:pPr>
      <w:r>
        <w:separator/>
      </w:r>
    </w:p>
  </w:footnote>
  <w:footnote w:type="continuationSeparator" w:id="0">
    <w:p w14:paraId="2D338BFA" w14:textId="77777777" w:rsidR="00536603" w:rsidRDefault="00536603"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0254E996" w:rsidR="00087EB0" w:rsidRPr="00CB5678" w:rsidRDefault="00087EB0"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E55FBA">
      <w:rPr>
        <w:noProof/>
        <w:sz w:val="20"/>
        <w:szCs w:val="20"/>
      </w:rPr>
      <w:t>2019-01-09</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851C44"/>
    <w:multiLevelType w:val="hybridMultilevel"/>
    <w:tmpl w:val="3A60FC8A"/>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DC2F9B"/>
    <w:multiLevelType w:val="hybridMultilevel"/>
    <w:tmpl w:val="22243A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5540B8F"/>
    <w:multiLevelType w:val="hybridMultilevel"/>
    <w:tmpl w:val="5658D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8"/>
  </w:num>
  <w:num w:numId="5">
    <w:abstractNumId w:val="6"/>
  </w:num>
  <w:num w:numId="6">
    <w:abstractNumId w:val="0"/>
  </w:num>
  <w:num w:numId="7">
    <w:abstractNumId w:val="5"/>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1F74"/>
    <w:rsid w:val="00074068"/>
    <w:rsid w:val="00082912"/>
    <w:rsid w:val="00082B50"/>
    <w:rsid w:val="00087EB0"/>
    <w:rsid w:val="000C4C06"/>
    <w:rsid w:val="000C97B7"/>
    <w:rsid w:val="000D4C05"/>
    <w:rsid w:val="000E44A6"/>
    <w:rsid w:val="000F520E"/>
    <w:rsid w:val="00112AD1"/>
    <w:rsid w:val="0012515E"/>
    <w:rsid w:val="001268F8"/>
    <w:rsid w:val="0012705A"/>
    <w:rsid w:val="001528B0"/>
    <w:rsid w:val="00165182"/>
    <w:rsid w:val="001731C3"/>
    <w:rsid w:val="0017509D"/>
    <w:rsid w:val="001A4265"/>
    <w:rsid w:val="001B1788"/>
    <w:rsid w:val="001C200C"/>
    <w:rsid w:val="001D420C"/>
    <w:rsid w:val="00205344"/>
    <w:rsid w:val="00241409"/>
    <w:rsid w:val="00244921"/>
    <w:rsid w:val="002819AE"/>
    <w:rsid w:val="002A1826"/>
    <w:rsid w:val="002E2D30"/>
    <w:rsid w:val="00313E3C"/>
    <w:rsid w:val="00315DD1"/>
    <w:rsid w:val="0032357F"/>
    <w:rsid w:val="00341958"/>
    <w:rsid w:val="0034476B"/>
    <w:rsid w:val="00380F08"/>
    <w:rsid w:val="003969C9"/>
    <w:rsid w:val="003A5AE2"/>
    <w:rsid w:val="003B7FC0"/>
    <w:rsid w:val="003C37E8"/>
    <w:rsid w:val="003E00F3"/>
    <w:rsid w:val="003E7229"/>
    <w:rsid w:val="004233F9"/>
    <w:rsid w:val="004257E2"/>
    <w:rsid w:val="00441C7C"/>
    <w:rsid w:val="004749E2"/>
    <w:rsid w:val="00486030"/>
    <w:rsid w:val="00486A4C"/>
    <w:rsid w:val="004D021D"/>
    <w:rsid w:val="00523141"/>
    <w:rsid w:val="00536603"/>
    <w:rsid w:val="00536895"/>
    <w:rsid w:val="00564B0D"/>
    <w:rsid w:val="00585931"/>
    <w:rsid w:val="00592566"/>
    <w:rsid w:val="00595AAB"/>
    <w:rsid w:val="005B36F2"/>
    <w:rsid w:val="005B79E5"/>
    <w:rsid w:val="005C16F3"/>
    <w:rsid w:val="00645C46"/>
    <w:rsid w:val="0065063D"/>
    <w:rsid w:val="00650AF2"/>
    <w:rsid w:val="00661B25"/>
    <w:rsid w:val="00676417"/>
    <w:rsid w:val="0068572E"/>
    <w:rsid w:val="006B545A"/>
    <w:rsid w:val="006B704C"/>
    <w:rsid w:val="006D0994"/>
    <w:rsid w:val="00742AB8"/>
    <w:rsid w:val="00774591"/>
    <w:rsid w:val="007A1088"/>
    <w:rsid w:val="007A19E3"/>
    <w:rsid w:val="007B578B"/>
    <w:rsid w:val="007C3DDA"/>
    <w:rsid w:val="007D19A6"/>
    <w:rsid w:val="007F300F"/>
    <w:rsid w:val="007F524A"/>
    <w:rsid w:val="00822F3B"/>
    <w:rsid w:val="00830D6B"/>
    <w:rsid w:val="00835E2E"/>
    <w:rsid w:val="00842383"/>
    <w:rsid w:val="00854E05"/>
    <w:rsid w:val="008578FA"/>
    <w:rsid w:val="008823AE"/>
    <w:rsid w:val="00884015"/>
    <w:rsid w:val="008A63A1"/>
    <w:rsid w:val="008E3C7C"/>
    <w:rsid w:val="008E77DF"/>
    <w:rsid w:val="00910E2C"/>
    <w:rsid w:val="0091506A"/>
    <w:rsid w:val="009301C5"/>
    <w:rsid w:val="00936C96"/>
    <w:rsid w:val="00972081"/>
    <w:rsid w:val="00982903"/>
    <w:rsid w:val="0099455B"/>
    <w:rsid w:val="009A25BD"/>
    <w:rsid w:val="009B20B4"/>
    <w:rsid w:val="009B7651"/>
    <w:rsid w:val="009E1885"/>
    <w:rsid w:val="00A04EEF"/>
    <w:rsid w:val="00A05A66"/>
    <w:rsid w:val="00A1315E"/>
    <w:rsid w:val="00A31E3B"/>
    <w:rsid w:val="00A324FF"/>
    <w:rsid w:val="00A405A7"/>
    <w:rsid w:val="00A91B1F"/>
    <w:rsid w:val="00AB10D7"/>
    <w:rsid w:val="00AC7278"/>
    <w:rsid w:val="00AD0F23"/>
    <w:rsid w:val="00AD4CC0"/>
    <w:rsid w:val="00AF0785"/>
    <w:rsid w:val="00B42544"/>
    <w:rsid w:val="00B62EA0"/>
    <w:rsid w:val="00B70EB6"/>
    <w:rsid w:val="00B90D56"/>
    <w:rsid w:val="00BA3903"/>
    <w:rsid w:val="00BC2B18"/>
    <w:rsid w:val="00BC6528"/>
    <w:rsid w:val="00BE0CE5"/>
    <w:rsid w:val="00BF3968"/>
    <w:rsid w:val="00C2237D"/>
    <w:rsid w:val="00C32E9B"/>
    <w:rsid w:val="00C54B38"/>
    <w:rsid w:val="00C8397B"/>
    <w:rsid w:val="00C94B31"/>
    <w:rsid w:val="00CB5678"/>
    <w:rsid w:val="00CD3405"/>
    <w:rsid w:val="00CD50CF"/>
    <w:rsid w:val="00CE390B"/>
    <w:rsid w:val="00CF6AE6"/>
    <w:rsid w:val="00D069DC"/>
    <w:rsid w:val="00D131D2"/>
    <w:rsid w:val="00D246E5"/>
    <w:rsid w:val="00D44446"/>
    <w:rsid w:val="00D52BE1"/>
    <w:rsid w:val="00D62379"/>
    <w:rsid w:val="00D81310"/>
    <w:rsid w:val="00D8632C"/>
    <w:rsid w:val="00D928CF"/>
    <w:rsid w:val="00D94595"/>
    <w:rsid w:val="00D95589"/>
    <w:rsid w:val="00DA743A"/>
    <w:rsid w:val="00DA7813"/>
    <w:rsid w:val="00DB793F"/>
    <w:rsid w:val="00DC49E1"/>
    <w:rsid w:val="00DD50A4"/>
    <w:rsid w:val="00DF5970"/>
    <w:rsid w:val="00DF6833"/>
    <w:rsid w:val="00E10437"/>
    <w:rsid w:val="00E55FBA"/>
    <w:rsid w:val="00E6348E"/>
    <w:rsid w:val="00E65701"/>
    <w:rsid w:val="00E91E5F"/>
    <w:rsid w:val="00EA5B9B"/>
    <w:rsid w:val="00EC57E4"/>
    <w:rsid w:val="00ED7DB9"/>
    <w:rsid w:val="00EF49D5"/>
    <w:rsid w:val="00EF60FB"/>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CDCAB-2134-4D31-B96F-CCBE26544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308</Words>
  <Characters>1945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5</cp:revision>
  <cp:lastPrinted>2019-01-09T17:14:00Z</cp:lastPrinted>
  <dcterms:created xsi:type="dcterms:W3CDTF">2019-01-09T17:13:00Z</dcterms:created>
  <dcterms:modified xsi:type="dcterms:W3CDTF">2019-01-09T17:14:00Z</dcterms:modified>
</cp:coreProperties>
</file>