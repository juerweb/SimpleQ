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85C433" w14:textId="77777777" w:rsidR="00A324FF" w:rsidRPr="00A324FF" w:rsidRDefault="00A324FF" w:rsidP="00EA5B9B">
      <w:pPr>
        <w:pStyle w:val="berschrift1"/>
      </w:pPr>
      <w:bookmarkStart w:id="0" w:name="_GoBack"/>
      <w:bookmarkEnd w:id="0"/>
      <w:r>
        <w:t>Besprechungsprotokoll</w:t>
      </w:r>
    </w:p>
    <w:p w14:paraId="5D35905F" w14:textId="77777777" w:rsidR="00A324FF" w:rsidRPr="00A324FF" w:rsidRDefault="00A324FF" w:rsidP="00A324FF">
      <w:r w:rsidRPr="00A324FF">
        <w:rPr>
          <w:u w:val="single"/>
        </w:rPr>
        <w:t>Thema:</w:t>
      </w:r>
      <w:r>
        <w:t xml:space="preserve"> </w:t>
      </w:r>
      <w:r w:rsidR="00936C96">
        <w:t>Besprechung des Fortschritts und das weitere Vorgehen</w:t>
      </w:r>
    </w:p>
    <w:p w14:paraId="206BF747" w14:textId="79C2037A" w:rsidR="00A324FF" w:rsidRPr="00A324FF" w:rsidRDefault="00A324FF" w:rsidP="00A324FF">
      <w:r w:rsidRPr="00A324FF">
        <w:rPr>
          <w:u w:val="single"/>
        </w:rPr>
        <w:t>Datum und Ort:</w:t>
      </w:r>
      <w:r>
        <w:t xml:space="preserve"> </w:t>
      </w:r>
      <w:r w:rsidR="006B545A">
        <w:t>09</w:t>
      </w:r>
      <w:r w:rsidR="00936C96">
        <w:t>.</w:t>
      </w:r>
      <w:r w:rsidR="006B545A">
        <w:t>10</w:t>
      </w:r>
      <w:r w:rsidR="00936C96">
        <w:t xml:space="preserve">.2018, </w:t>
      </w:r>
      <w:r w:rsidR="00165182">
        <w:t>14</w:t>
      </w:r>
      <w:r w:rsidR="00936C96">
        <w:t xml:space="preserve">:15 – </w:t>
      </w:r>
      <w:r w:rsidR="00165182">
        <w:t>15</w:t>
      </w:r>
      <w:r w:rsidR="00936C96">
        <w:t>:</w:t>
      </w:r>
      <w:r w:rsidR="00165182">
        <w:t>10</w:t>
      </w:r>
      <w:r w:rsidR="00936C96">
        <w:t xml:space="preserve"> Uhr in 2700, Wiener Neustadt, Dr. Eckener Gasse 2</w:t>
      </w:r>
    </w:p>
    <w:p w14:paraId="4A2B843F" w14:textId="77777777" w:rsidR="00A324FF" w:rsidRDefault="00A324FF" w:rsidP="00A324FF">
      <w:pPr>
        <w:pStyle w:val="berschrift2"/>
      </w:pPr>
      <w:r w:rsidRPr="00A324FF">
        <w:t>Anwesende</w:t>
      </w:r>
    </w:p>
    <w:p w14:paraId="7FC42A7A" w14:textId="63E62488" w:rsidR="00A324FF" w:rsidRPr="00A324FF" w:rsidRDefault="00A324FF" w:rsidP="00A324FF">
      <w:r w:rsidRPr="00A324FF">
        <w:rPr>
          <w:u w:val="single"/>
        </w:rPr>
        <w:t>Eingeladen: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</w:t>
      </w:r>
      <w:r w:rsidR="00936C96">
        <w:t xml:space="preserve"> </w:t>
      </w:r>
      <w:r w:rsidR="00D928CF">
        <w:t xml:space="preserve">Nico Srnka, </w:t>
      </w:r>
      <w:r w:rsidR="00936C96">
        <w:t>Mag. Markus Reis</w:t>
      </w:r>
    </w:p>
    <w:p w14:paraId="2B34F669" w14:textId="77777777" w:rsidR="00A324FF" w:rsidRPr="00A324FF" w:rsidRDefault="00A324FF" w:rsidP="00A324FF">
      <w:r w:rsidRPr="00A324FF">
        <w:rPr>
          <w:u w:val="single"/>
        </w:rPr>
        <w:t>Anwesend:</w:t>
      </w:r>
      <w:r w:rsidRPr="00A324FF">
        <w:t xml:space="preserve"> </w:t>
      </w:r>
      <w:r w:rsidR="00936C96">
        <w:t>Jürgen Weber, Lukas Schendlinger,</w:t>
      </w:r>
      <w:r w:rsidR="00884015">
        <w:t xml:space="preserve"> Tobias Krukenfellner, Nico Srnka,</w:t>
      </w:r>
      <w:r w:rsidR="00936C96">
        <w:t xml:space="preserve"> Mag. Markus Reis</w:t>
      </w:r>
    </w:p>
    <w:p w14:paraId="476C37B0" w14:textId="77777777" w:rsidR="00A324FF" w:rsidRPr="00A324FF" w:rsidRDefault="00A324FF" w:rsidP="00BC2B18">
      <w:pPr>
        <w:tabs>
          <w:tab w:val="left" w:pos="2268"/>
        </w:tabs>
      </w:pPr>
      <w:r w:rsidRPr="00A324FF">
        <w:rPr>
          <w:u w:val="single"/>
        </w:rPr>
        <w:t>Abwesend:</w:t>
      </w:r>
      <w:r w:rsidRPr="00A324FF">
        <w:t xml:space="preserve"> </w:t>
      </w:r>
      <w:r w:rsidR="00936C96">
        <w:t>/</w:t>
      </w:r>
    </w:p>
    <w:p w14:paraId="672A6659" w14:textId="06DE7978" w:rsidR="00C8397B" w:rsidRPr="00A324FF" w:rsidRDefault="00A324FF" w:rsidP="00A324FF">
      <w:r w:rsidRPr="00A324FF">
        <w:rPr>
          <w:u w:val="single"/>
        </w:rPr>
        <w:t>Protokollführender:</w:t>
      </w:r>
      <w:r>
        <w:t xml:space="preserve"> </w:t>
      </w:r>
      <w:r w:rsidR="003B7FC0">
        <w:t>Jürgen Weber</w:t>
      </w:r>
    </w:p>
    <w:p w14:paraId="032CD540" w14:textId="6BFFA84F" w:rsidR="00936C96" w:rsidRDefault="00A324FF" w:rsidP="001B1788">
      <w:pPr>
        <w:pStyle w:val="berschrift2"/>
      </w:pPr>
      <w:r>
        <w:t>Ergebnisse/Beschlüsse</w:t>
      </w:r>
    </w:p>
    <w:p w14:paraId="49E8E26C" w14:textId="04D3AD40" w:rsidR="003B7FC0" w:rsidRPr="002819AE" w:rsidRDefault="003B7FC0" w:rsidP="003B7FC0">
      <w:pPr>
        <w:rPr>
          <w:b/>
        </w:rPr>
      </w:pPr>
      <w:r w:rsidRPr="002819AE">
        <w:rPr>
          <w:b/>
        </w:rPr>
        <w:t xml:space="preserve">Präsentation der neuen Fragetypen in der App </w:t>
      </w:r>
      <w:r w:rsidR="002819AE" w:rsidRPr="002819AE">
        <w:rPr>
          <w:b/>
        </w:rPr>
        <w:t>(Jürgen Weber)</w:t>
      </w:r>
    </w:p>
    <w:p w14:paraId="1F87F4B5" w14:textId="3A3D7FD0" w:rsidR="003B7FC0" w:rsidRDefault="003B7FC0" w:rsidP="003B7FC0">
      <w:r>
        <w:t xml:space="preserve">Die neuen Fragetypen wurden präsentiert und durchbesprochen. Die einzelnen Fragearten mit einer Kurzbeschreibung gibt es auf dem </w:t>
      </w:r>
      <w:hyperlink r:id="rId8" w:history="1">
        <w:r w:rsidRPr="003B7FC0">
          <w:rPr>
            <w:rStyle w:val="Hyperlink"/>
          </w:rPr>
          <w:t>Wiki</w:t>
        </w:r>
      </w:hyperlink>
      <w:r>
        <w:t>. Die Implementierung, das heißt die Darstellung und die Logik wurden zu ca. 80% in der App implementiert. Der Rest wird bis zum nächsten Termin implementiert.</w:t>
      </w:r>
    </w:p>
    <w:p w14:paraId="645D2122" w14:textId="434B3457" w:rsidR="007D19A6" w:rsidRPr="002819AE" w:rsidRDefault="007D19A6" w:rsidP="003B7FC0">
      <w:pPr>
        <w:rPr>
          <w:b/>
        </w:rPr>
      </w:pPr>
      <w:r w:rsidRPr="002819AE">
        <w:rPr>
          <w:b/>
        </w:rPr>
        <w:t>Präsentation der iOS App</w:t>
      </w:r>
      <w:r w:rsidR="002819AE" w:rsidRPr="002819AE">
        <w:rPr>
          <w:b/>
        </w:rPr>
        <w:t xml:space="preserve"> (Jürgen Weber)</w:t>
      </w:r>
    </w:p>
    <w:p w14:paraId="4F6218C3" w14:textId="2E7EF680" w:rsidR="007D19A6" w:rsidRDefault="007D19A6" w:rsidP="003B7FC0">
      <w:r>
        <w:t>Es wurden Screenshots von der iOS App präsentiert. Diese Screenshots stammen von der aktuellsten Variante der App und wurden auf einem Simulator auf einem externen Rechner erstellt.</w:t>
      </w:r>
    </w:p>
    <w:p w14:paraId="57C3522F" w14:textId="7D9D6932" w:rsidR="007D19A6" w:rsidRPr="002819AE" w:rsidRDefault="00A31E3B" w:rsidP="003B7FC0">
      <w:pPr>
        <w:rPr>
          <w:b/>
        </w:rPr>
      </w:pPr>
      <w:r w:rsidRPr="002819AE">
        <w:rPr>
          <w:b/>
        </w:rPr>
        <w:t>Marktanteile auf dem Smartphonemarkt</w:t>
      </w:r>
      <w:r w:rsidR="002819AE" w:rsidRPr="002819AE">
        <w:rPr>
          <w:b/>
        </w:rPr>
        <w:t xml:space="preserve"> (Jürgen Weber)</w:t>
      </w:r>
    </w:p>
    <w:p w14:paraId="65C5C8BB" w14:textId="0FE6A178" w:rsidR="00A31E3B" w:rsidRDefault="00A31E3B" w:rsidP="003B7FC0">
      <w:r>
        <w:t>Der Research-Bericht über die Marktanteile wurde präsentiert und mögliche Schlüsse aus den Statistiken wurden vorgeschlagen. Diese wurden als sinnvoll abgenommen. Die Schlüsse kurz zusammengefasst:</w:t>
      </w:r>
    </w:p>
    <w:p w14:paraId="1DCD427A" w14:textId="67A2E64D" w:rsidR="00A31E3B" w:rsidRDefault="00A31E3B" w:rsidP="00A31E3B">
      <w:pPr>
        <w:pStyle w:val="Listenabsatz"/>
        <w:numPr>
          <w:ilvl w:val="0"/>
          <w:numId w:val="6"/>
        </w:numPr>
      </w:pPr>
      <w:r>
        <w:t>Die App für die UWP Plattform wird entwickelt.</w:t>
      </w:r>
    </w:p>
    <w:p w14:paraId="6F69F362" w14:textId="20E50BEC" w:rsidR="00A31E3B" w:rsidRDefault="00A31E3B" w:rsidP="00A31E3B">
      <w:pPr>
        <w:pStyle w:val="Listenabsatz"/>
        <w:numPr>
          <w:ilvl w:val="0"/>
          <w:numId w:val="6"/>
        </w:numPr>
      </w:pPr>
      <w:r>
        <w:t xml:space="preserve">Die App wird aber vorerst nicht veröffentlicht. </w:t>
      </w:r>
    </w:p>
    <w:p w14:paraId="0E071D7A" w14:textId="490AF486" w:rsidR="00A31E3B" w:rsidRDefault="00A31E3B" w:rsidP="00A31E3B">
      <w:r>
        <w:t>Für nähere Informationen liegt das komplette Ergebnis des Research auf dem Repository.</w:t>
      </w:r>
    </w:p>
    <w:p w14:paraId="4453919F" w14:textId="082A91F2" w:rsidR="00A31E3B" w:rsidRPr="002819AE" w:rsidRDefault="003A5AE2" w:rsidP="00A31E3B">
      <w:pPr>
        <w:rPr>
          <w:b/>
        </w:rPr>
      </w:pPr>
      <w:r w:rsidRPr="002819AE">
        <w:rPr>
          <w:b/>
        </w:rPr>
        <w:t>Themen für die Diplomschrift</w:t>
      </w:r>
      <w:r w:rsidR="00DF5970" w:rsidRPr="002819AE">
        <w:rPr>
          <w:b/>
        </w:rPr>
        <w:t xml:space="preserve"> (Jürgen Weber)</w:t>
      </w:r>
    </w:p>
    <w:p w14:paraId="6687B322" w14:textId="56B2B482" w:rsidR="003A5AE2" w:rsidRDefault="00D8632C" w:rsidP="00A31E3B">
      <w:r>
        <w:t>Es wurde eine Mind</w:t>
      </w:r>
      <w:r w:rsidR="008A63A1">
        <w:t>-</w:t>
      </w:r>
      <w:r>
        <w:t xml:space="preserve">Map präsentiert, wo die Themen für die Diplomschrift zusammengefasst dargestellt wurden. </w:t>
      </w:r>
      <w:r w:rsidR="00B62EA0">
        <w:t>Diese Mind-Map betrifft nur die Themen von Weber. Folgende Punkte sollten noch ergänzt werden:</w:t>
      </w:r>
    </w:p>
    <w:p w14:paraId="7DD82F28" w14:textId="354FF681" w:rsidR="00B62EA0" w:rsidRDefault="00B62EA0" w:rsidP="00B62EA0">
      <w:pPr>
        <w:pStyle w:val="Listenabsatz"/>
        <w:numPr>
          <w:ilvl w:val="0"/>
          <w:numId w:val="7"/>
        </w:numPr>
      </w:pPr>
      <w:r>
        <w:t>Workflow: Darstellung des Ablaufes in der App</w:t>
      </w:r>
    </w:p>
    <w:p w14:paraId="57B07459" w14:textId="5FC73B7C" w:rsidR="00B62EA0" w:rsidRDefault="00B62EA0" w:rsidP="00B62EA0">
      <w:pPr>
        <w:pStyle w:val="Listenabsatz"/>
        <w:numPr>
          <w:ilvl w:val="0"/>
          <w:numId w:val="7"/>
        </w:numPr>
      </w:pPr>
      <w:r>
        <w:t>Schnittstellen: Verwendete Schnittstellen zwischen App und Server bzw. anders herum.</w:t>
      </w:r>
    </w:p>
    <w:p w14:paraId="197E677C" w14:textId="6DC230E3" w:rsidR="000E44A6" w:rsidRPr="000E44A6" w:rsidRDefault="000E44A6" w:rsidP="000E44A6">
      <w:pPr>
        <w:rPr>
          <w:b/>
        </w:rPr>
      </w:pPr>
      <w:r w:rsidRPr="000E44A6">
        <w:rPr>
          <w:b/>
        </w:rPr>
        <w:t>Erhebung der unterschiedlichen Arten der Entwicklung einer App (Jürgen Weber)</w:t>
      </w:r>
    </w:p>
    <w:p w14:paraId="7941E873" w14:textId="3E245949" w:rsidR="000E44A6" w:rsidRDefault="000E44A6" w:rsidP="000E44A6">
      <w:r>
        <w:t>Die Einarbeitung in die unterschiedlichen Arten ist bereits erfolgt. Die Erkenntnisse müssen noch in schriftlicher Form festgehalten werden. Dies sollte bis zum nächsten Termin durchgeführt werden.</w:t>
      </w:r>
    </w:p>
    <w:p w14:paraId="13820D87" w14:textId="7E738A33" w:rsidR="0025053D" w:rsidRDefault="0025053D" w:rsidP="000E44A6">
      <w:pPr>
        <w:rPr>
          <w:b/>
        </w:rPr>
      </w:pPr>
      <w:r w:rsidRPr="0025053D">
        <w:rPr>
          <w:b/>
        </w:rPr>
        <w:t>Fertigstellung des Umfrageerstellungs-Controllers (Lukas Schendlinger)</w:t>
      </w:r>
    </w:p>
    <w:p w14:paraId="3189B0B4" w14:textId="6AF00AC6" w:rsidR="0025053D" w:rsidRDefault="0025053D" w:rsidP="000E44A6">
      <w:r>
        <w:t>Kleine Fehlerbehebungen bzw. einige Abstimmungen mit Front-End im Controller. Einbinden der „</w:t>
      </w:r>
      <w:proofErr w:type="spellStart"/>
      <w:r>
        <w:t>One</w:t>
      </w:r>
      <w:proofErr w:type="spellEnd"/>
      <w:r>
        <w:t>-Signal“-API zur Kommunikation mit der Mobil-App (Controller -&gt; App).</w:t>
      </w:r>
    </w:p>
    <w:p w14:paraId="15DA40E9" w14:textId="1343F2C6" w:rsidR="0025053D" w:rsidRDefault="0025053D" w:rsidP="000E44A6">
      <w:pPr>
        <w:rPr>
          <w:b/>
        </w:rPr>
      </w:pPr>
      <w:r w:rsidRPr="0025053D">
        <w:rPr>
          <w:b/>
        </w:rPr>
        <w:lastRenderedPageBreak/>
        <w:t>Einrichten des Webservers (Lukas Schendlinger)</w:t>
      </w:r>
    </w:p>
    <w:p w14:paraId="30C54F40" w14:textId="4B2F870B" w:rsidR="0025053D" w:rsidRDefault="0025053D" w:rsidP="000E44A6">
      <w:r>
        <w:t>Konfigurieren des Webservers bzw. der Live-Datenbank. Fehlerfreies Deployen einer Version des gesamten Webinterface auf dem Server. Hier sind zuletzt noch einige Schwierigkeiten mit der Deploy-Funktion von Visual Studio aufgetreten.</w:t>
      </w:r>
    </w:p>
    <w:p w14:paraId="795C9E50" w14:textId="3FF6F85E" w:rsidR="0025053D" w:rsidRPr="0025053D" w:rsidRDefault="0025053D" w:rsidP="000E44A6">
      <w:pPr>
        <w:rPr>
          <w:b/>
        </w:rPr>
      </w:pPr>
      <w:r w:rsidRPr="0025053D">
        <w:rPr>
          <w:b/>
        </w:rPr>
        <w:t>API-Methoden zum Bei- bzw. Austritt mehrerer Gruppen (Lukas Schendlinger)</w:t>
      </w:r>
    </w:p>
    <w:p w14:paraId="6B8D2581" w14:textId="0A4F3377" w:rsidR="003371C8" w:rsidRDefault="0025053D" w:rsidP="000E44A6">
      <w:r>
        <w:t>Implementierung von API-Methoden, welche dem App-Benutzer ermöglichen, mehreren Gruppen beizutreten bzw. diese zu verlassen.</w:t>
      </w:r>
    </w:p>
    <w:p w14:paraId="6212E7B0" w14:textId="2E2E29B9" w:rsidR="0025053D" w:rsidRDefault="003371C8" w:rsidP="000E44A6">
      <w:pPr>
        <w:rPr>
          <w:b/>
        </w:rPr>
      </w:pPr>
      <w:r>
        <w:rPr>
          <w:b/>
        </w:rPr>
        <w:t>Steuerbares Smartphone fertig implementieren (Nico Srnka)</w:t>
      </w:r>
    </w:p>
    <w:p w14:paraId="3C0370B4" w14:textId="3B1C5C6F" w:rsidR="003371C8" w:rsidRDefault="003371C8" w:rsidP="000E44A6">
      <w:r>
        <w:t>Das steuerbare Smartphone soll fertig gestellt werden.</w:t>
      </w:r>
    </w:p>
    <w:p w14:paraId="4A12DB6D" w14:textId="0C348816" w:rsidR="000103B8" w:rsidRDefault="000103B8" w:rsidP="000E44A6">
      <w:pPr>
        <w:rPr>
          <w:b/>
        </w:rPr>
      </w:pPr>
      <w:r>
        <w:rPr>
          <w:b/>
        </w:rPr>
        <w:t>User Storys fertig schreiben (Nico Srnka)</w:t>
      </w:r>
    </w:p>
    <w:p w14:paraId="56555D0D" w14:textId="517EB04B" w:rsidR="000103B8" w:rsidRDefault="000103B8" w:rsidP="000E44A6">
      <w:r>
        <w:t>User Storys fertig schreiben.</w:t>
      </w:r>
    </w:p>
    <w:p w14:paraId="043E042B" w14:textId="6BE868C7" w:rsidR="000028B5" w:rsidRDefault="000028B5" w:rsidP="000E44A6">
      <w:pPr>
        <w:rPr>
          <w:b/>
        </w:rPr>
      </w:pPr>
      <w:r w:rsidRPr="000028B5">
        <w:rPr>
          <w:b/>
        </w:rPr>
        <w:t>Befragungsverwaltung Kategorien hinzufügen</w:t>
      </w:r>
      <w:r>
        <w:rPr>
          <w:b/>
        </w:rPr>
        <w:t xml:space="preserve"> (Tobias Krukenfellner)</w:t>
      </w:r>
    </w:p>
    <w:p w14:paraId="34EAFE57" w14:textId="4B34D11E" w:rsidR="000028B5" w:rsidRDefault="000028B5" w:rsidP="000E44A6">
      <w:r>
        <w:t>Das hinzufügen von Kategorien ist im Moment nur optisch und hat keine Auswirkung. Bis zum nächsten Mal sollen Kategorien auch direkt in die Datenbank eingefügt werden.</w:t>
      </w:r>
    </w:p>
    <w:p w14:paraId="28FF3E6F" w14:textId="7344DF55" w:rsidR="000028B5" w:rsidRDefault="000028B5" w:rsidP="000E44A6">
      <w:pPr>
        <w:rPr>
          <w:b/>
        </w:rPr>
      </w:pPr>
      <w:r w:rsidRPr="000028B5">
        <w:rPr>
          <w:b/>
        </w:rPr>
        <w:t>Implementierung Gruppenverwaltung</w:t>
      </w:r>
      <w:r>
        <w:rPr>
          <w:b/>
        </w:rPr>
        <w:t xml:space="preserve"> (Tobias Krukenfellner)</w:t>
      </w:r>
    </w:p>
    <w:p w14:paraId="3438C33B" w14:textId="02422E8C" w:rsidR="000028B5" w:rsidRPr="000028B5" w:rsidRDefault="000028B5" w:rsidP="000E44A6">
      <w:r>
        <w:t xml:space="preserve">Erste Teile der Gruppenverwaltung sollen bis zum nächsten </w:t>
      </w:r>
      <w:proofErr w:type="gramStart"/>
      <w:r>
        <w:t>mal</w:t>
      </w:r>
      <w:proofErr w:type="gramEnd"/>
      <w:r>
        <w:t xml:space="preserve"> implementiert und das Design welches das Mockup vorgibt sollen umgesetzt werden.</w:t>
      </w:r>
    </w:p>
    <w:p w14:paraId="19D06CBC" w14:textId="77777777" w:rsidR="00EA5B9B" w:rsidRDefault="00A324FF" w:rsidP="001B1788">
      <w:pPr>
        <w:pStyle w:val="berschrift2"/>
      </w:pPr>
      <w:r>
        <w:t>Nächster Termin und zu erledigende Dinge</w:t>
      </w:r>
    </w:p>
    <w:p w14:paraId="14C6A75E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Nächster Termin</w:t>
      </w:r>
    </w:p>
    <w:p w14:paraId="05C87007" w14:textId="113FEC58" w:rsidR="00C8397B" w:rsidRDefault="00C8397B" w:rsidP="00C8397B">
      <w:r>
        <w:t xml:space="preserve">Der nächste Termin zwischen Projektteam und Projektbetreuer wird am </w:t>
      </w:r>
      <w:r w:rsidR="00822F3B">
        <w:t>6</w:t>
      </w:r>
      <w:r>
        <w:t xml:space="preserve">. </w:t>
      </w:r>
      <w:r w:rsidR="00822F3B">
        <w:t>November</w:t>
      </w:r>
      <w:r>
        <w:t xml:space="preserve"> 2018 erfolgen. </w:t>
      </w:r>
    </w:p>
    <w:p w14:paraId="49DB480C" w14:textId="77777777" w:rsidR="00C8397B" w:rsidRPr="00C8397B" w:rsidRDefault="00C8397B" w:rsidP="00C8397B">
      <w:pPr>
        <w:rPr>
          <w:b/>
        </w:rPr>
      </w:pPr>
      <w:r w:rsidRPr="00C8397B">
        <w:rPr>
          <w:b/>
        </w:rPr>
        <w:t>Z</w:t>
      </w:r>
      <w:r w:rsidR="00884015">
        <w:rPr>
          <w:b/>
        </w:rPr>
        <w:t>u</w:t>
      </w:r>
      <w:r w:rsidRPr="00C8397B">
        <w:rPr>
          <w:b/>
        </w:rPr>
        <w:t xml:space="preserve"> </w:t>
      </w:r>
      <w:r w:rsidR="00884015" w:rsidRPr="00C8397B">
        <w:rPr>
          <w:b/>
        </w:rPr>
        <w:t>erledigen</w:t>
      </w:r>
      <w:r w:rsidRPr="00C8397B">
        <w:rPr>
          <w:b/>
        </w:rPr>
        <w:t>:</w:t>
      </w:r>
    </w:p>
    <w:p w14:paraId="6F54D681" w14:textId="42BC0935" w:rsidR="006D0994" w:rsidRDefault="006D0994" w:rsidP="32C06254">
      <w:pPr>
        <w:pStyle w:val="Listenabsatz"/>
        <w:numPr>
          <w:ilvl w:val="0"/>
          <w:numId w:val="3"/>
        </w:numPr>
      </w:pPr>
      <w:r>
        <w:t>Implementierung von neuen Fragearten (Weber)</w:t>
      </w:r>
    </w:p>
    <w:p w14:paraId="2C4096AB" w14:textId="490E2D37" w:rsidR="00E65701" w:rsidRDefault="00E65701" w:rsidP="32C06254">
      <w:pPr>
        <w:pStyle w:val="Listenabsatz"/>
        <w:numPr>
          <w:ilvl w:val="0"/>
          <w:numId w:val="3"/>
        </w:numPr>
      </w:pPr>
      <w:r>
        <w:t>Festhaltung der unterschiedlichen Arten der App-Entwicklung in schriftlicher Form (Weber)</w:t>
      </w:r>
    </w:p>
    <w:p w14:paraId="3FE963DB" w14:textId="6B834D02" w:rsidR="00071F74" w:rsidRDefault="00071F74" w:rsidP="32C06254">
      <w:pPr>
        <w:pStyle w:val="Listenabsatz"/>
        <w:numPr>
          <w:ilvl w:val="0"/>
          <w:numId w:val="3"/>
        </w:numPr>
      </w:pPr>
      <w:r>
        <w:t>Ergänzung der Themen für die Diplomschrift</w:t>
      </w:r>
      <w:r w:rsidR="0065063D">
        <w:t xml:space="preserve"> (Weber)</w:t>
      </w:r>
    </w:p>
    <w:p w14:paraId="272E3658" w14:textId="68DA215B" w:rsidR="000E541D" w:rsidRDefault="000E541D" w:rsidP="32C06254">
      <w:pPr>
        <w:pStyle w:val="Listenabsatz"/>
        <w:numPr>
          <w:ilvl w:val="0"/>
          <w:numId w:val="3"/>
        </w:numPr>
      </w:pPr>
      <w:r>
        <w:t>Fertigstellen des Umfrage-Controllers (Schendlinger)</w:t>
      </w:r>
    </w:p>
    <w:p w14:paraId="133E982C" w14:textId="5428C983" w:rsidR="000E541D" w:rsidRDefault="000E541D" w:rsidP="32C06254">
      <w:pPr>
        <w:pStyle w:val="Listenabsatz"/>
        <w:numPr>
          <w:ilvl w:val="0"/>
          <w:numId w:val="3"/>
        </w:numPr>
      </w:pPr>
      <w:r>
        <w:t>Einrichten des Webservers (Schendlinger)</w:t>
      </w:r>
    </w:p>
    <w:p w14:paraId="3BC77B42" w14:textId="5BFD3FC9" w:rsidR="000E541D" w:rsidRDefault="009A746F" w:rsidP="32C06254">
      <w:pPr>
        <w:pStyle w:val="Listenabsatz"/>
        <w:numPr>
          <w:ilvl w:val="0"/>
          <w:numId w:val="3"/>
        </w:numPr>
      </w:pPr>
      <w:r>
        <w:t>Implementieren von API-Methoden zum Bei-/Austritt von Gruppen (Schendlinger)</w:t>
      </w:r>
    </w:p>
    <w:p w14:paraId="1D84D797" w14:textId="61163BDB" w:rsidR="000103B8" w:rsidRDefault="000103B8" w:rsidP="32C06254">
      <w:pPr>
        <w:pStyle w:val="Listenabsatz"/>
        <w:numPr>
          <w:ilvl w:val="0"/>
          <w:numId w:val="3"/>
        </w:numPr>
      </w:pPr>
      <w:r>
        <w:t>User Storys fertigstellen (Srnka)</w:t>
      </w:r>
    </w:p>
    <w:p w14:paraId="3D0BCD28" w14:textId="69DA8E73" w:rsidR="000103B8" w:rsidRDefault="000103B8" w:rsidP="32C06254">
      <w:pPr>
        <w:pStyle w:val="Listenabsatz"/>
        <w:numPr>
          <w:ilvl w:val="0"/>
          <w:numId w:val="3"/>
        </w:numPr>
      </w:pPr>
      <w:r>
        <w:t>Steuerbares Smartphone fertigstellen (Srnka)</w:t>
      </w:r>
    </w:p>
    <w:p w14:paraId="0097BC7B" w14:textId="47744FB0" w:rsidR="000028B5" w:rsidRDefault="000028B5" w:rsidP="32C06254">
      <w:pPr>
        <w:pStyle w:val="Listenabsatz"/>
        <w:numPr>
          <w:ilvl w:val="0"/>
          <w:numId w:val="3"/>
        </w:numPr>
      </w:pPr>
      <w:r>
        <w:t>Hinzufügen Befragungskategorien (Krukenfellner)</w:t>
      </w:r>
    </w:p>
    <w:p w14:paraId="5421FBB0" w14:textId="323C804D" w:rsidR="000028B5" w:rsidRPr="006D0994" w:rsidRDefault="000028B5" w:rsidP="32C06254">
      <w:pPr>
        <w:pStyle w:val="Listenabsatz"/>
        <w:numPr>
          <w:ilvl w:val="0"/>
          <w:numId w:val="3"/>
        </w:numPr>
      </w:pPr>
      <w:r>
        <w:t>Implementierung Gruppenverwaltung (Krukenfellner)</w:t>
      </w:r>
    </w:p>
    <w:p w14:paraId="7921FEDE" w14:textId="4B411D79" w:rsidR="00972081" w:rsidRPr="006D0994" w:rsidRDefault="00972081" w:rsidP="32C06254"/>
    <w:p w14:paraId="780213A5" w14:textId="11E03D35" w:rsidR="00972081" w:rsidRPr="006D0994" w:rsidRDefault="00972081" w:rsidP="32C06254"/>
    <w:p w14:paraId="5FDFC1B2" w14:textId="37ABFED3" w:rsidR="00972081" w:rsidRPr="00661B25" w:rsidRDefault="32C06254" w:rsidP="32C06254">
      <w:pPr>
        <w:rPr>
          <w:u w:val="single"/>
        </w:rPr>
      </w:pPr>
      <w:r>
        <w:t xml:space="preserve">Jürgen Weber:      </w:t>
      </w:r>
      <w:r w:rsidR="00C2237D">
        <w:rPr>
          <w:noProof/>
        </w:rPr>
        <w:drawing>
          <wp:inline distT="0" distB="0" distL="0" distR="0" wp14:anchorId="62DD9057" wp14:editId="59E5ACB4">
            <wp:extent cx="541008" cy="313953"/>
            <wp:effectExtent l="0" t="0" r="0" b="0"/>
            <wp:docPr id="52691212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08" cy="31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6E0EE" w14:textId="360D3574" w:rsidR="00972081" w:rsidRPr="00661B25" w:rsidRDefault="32C06254" w:rsidP="32C06254">
      <w:r>
        <w:t xml:space="preserve">Lukas Schendlinger: </w:t>
      </w:r>
      <w:r w:rsidR="00C2237D">
        <w:rPr>
          <w:noProof/>
        </w:rPr>
        <w:drawing>
          <wp:inline distT="0" distB="0" distL="0" distR="0" wp14:anchorId="5BCCAD2A" wp14:editId="7295C78A">
            <wp:extent cx="1580972" cy="295278"/>
            <wp:effectExtent l="0" t="0" r="0" b="0"/>
            <wp:docPr id="14097430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888"/>
                    <a:stretch>
                      <a:fillRect/>
                    </a:stretch>
                  </pic:blipFill>
                  <pic:spPr>
                    <a:xfrm>
                      <a:off x="0" y="0"/>
                      <a:ext cx="1580972" cy="295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02EB378F" w14:textId="0101144A" w:rsidR="00972081" w:rsidRPr="00661B25" w:rsidRDefault="32C06254" w:rsidP="32C06254">
      <w:r>
        <w:lastRenderedPageBreak/>
        <w:t xml:space="preserve">Nico Srnka:                 </w:t>
      </w:r>
      <w:r w:rsidR="00C2237D">
        <w:rPr>
          <w:noProof/>
        </w:rPr>
        <w:drawing>
          <wp:inline distT="0" distB="0" distL="0" distR="0" wp14:anchorId="052C0035" wp14:editId="2BAA43D8">
            <wp:extent cx="1204104" cy="240821"/>
            <wp:effectExtent l="0" t="0" r="0" b="0"/>
            <wp:docPr id="145377579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04104" cy="240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AC03F" w14:textId="5A96B4BB" w:rsidR="32C06254" w:rsidRDefault="32C06254" w:rsidP="32C06254">
      <w:r>
        <w:t xml:space="preserve">Tobias Krukenfellner: </w:t>
      </w:r>
      <w:r>
        <w:rPr>
          <w:noProof/>
        </w:rPr>
        <w:drawing>
          <wp:inline distT="0" distB="0" distL="0" distR="0" wp14:anchorId="7B308BDD" wp14:editId="458A567F">
            <wp:extent cx="1073624" cy="304800"/>
            <wp:effectExtent l="0" t="0" r="0" b="0"/>
            <wp:docPr id="1882062529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3624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1AE1A" w14:textId="2A97ACE5" w:rsidR="32C06254" w:rsidRDefault="32C06254" w:rsidP="32C06254">
      <w:r>
        <w:t xml:space="preserve">  </w:t>
      </w:r>
    </w:p>
    <w:p w14:paraId="5EE80951" w14:textId="3611D12F" w:rsidR="32C06254" w:rsidRDefault="32C06254" w:rsidP="32C06254">
      <w:r>
        <w:t xml:space="preserve">Mag. Markus Reis: </w:t>
      </w:r>
      <w:r w:rsidR="00854E05">
        <w:t xml:space="preserve"> UNTASCHRIFT</w:t>
      </w:r>
    </w:p>
    <w:sectPr w:rsidR="32C06254">
      <w:headerReference w:type="default" r:id="rId13"/>
      <w:footerReference w:type="default" r:id="rId14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6E296" w14:textId="77777777" w:rsidR="00CD1D20" w:rsidRDefault="00CD1D20" w:rsidP="00CB5678">
      <w:pPr>
        <w:spacing w:after="0" w:line="240" w:lineRule="auto"/>
      </w:pPr>
      <w:r>
        <w:separator/>
      </w:r>
    </w:p>
  </w:endnote>
  <w:endnote w:type="continuationSeparator" w:id="0">
    <w:p w14:paraId="27180E53" w14:textId="77777777" w:rsidR="00CD1D20" w:rsidRDefault="00CD1D20" w:rsidP="00CB56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B9DC2" w14:textId="3C343B76" w:rsidR="00D8632C" w:rsidRPr="00CB5678" w:rsidRDefault="00D8632C" w:rsidP="00CB5678">
    <w:pPr>
      <w:pStyle w:val="Fuzeile"/>
      <w:pBdr>
        <w:top w:val="single" w:sz="4" w:space="1" w:color="auto"/>
      </w:pBdr>
      <w:rPr>
        <w:sz w:val="20"/>
        <w:szCs w:val="20"/>
      </w:rPr>
    </w:pP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STYLEREF  "Überschrift 1"  \* MERGEFORMAT </w:instrText>
    </w:r>
    <w:r w:rsidRPr="00CB5678">
      <w:rPr>
        <w:sz w:val="20"/>
        <w:szCs w:val="20"/>
      </w:rPr>
      <w:fldChar w:fldCharType="separate"/>
    </w:r>
    <w:r w:rsidR="000B04F6">
      <w:rPr>
        <w:noProof/>
        <w:sz w:val="20"/>
        <w:szCs w:val="20"/>
      </w:rPr>
      <w:t>Besprechungsprotokoll</w:t>
    </w:r>
    <w:r w:rsidRPr="00CB5678">
      <w:rPr>
        <w:sz w:val="20"/>
        <w:szCs w:val="20"/>
      </w:rPr>
      <w:fldChar w:fldCharType="end"/>
    </w:r>
    <w:r w:rsidRPr="00CB5678">
      <w:rPr>
        <w:sz w:val="20"/>
        <w:szCs w:val="20"/>
      </w:rPr>
      <w:tab/>
    </w:r>
    <w:r>
      <w:rPr>
        <w:sz w:val="20"/>
        <w:szCs w:val="20"/>
      </w:rPr>
      <w:t xml:space="preserve">Autor: </w:t>
    </w:r>
    <w:sdt>
      <w:sdtPr>
        <w:rPr>
          <w:sz w:val="20"/>
          <w:szCs w:val="20"/>
        </w:rPr>
        <w:alias w:val="Autor"/>
        <w:tag w:val=""/>
        <w:id w:val="1675605139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>
          <w:rPr>
            <w:sz w:val="20"/>
            <w:szCs w:val="20"/>
          </w:rPr>
          <w:t>jurgen</w:t>
        </w:r>
      </w:sdtContent>
    </w:sdt>
    <w:r w:rsidRPr="00CB5678">
      <w:rPr>
        <w:sz w:val="20"/>
        <w:szCs w:val="20"/>
      </w:rPr>
      <w:tab/>
      <w:t xml:space="preserve">Seite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PAGE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  <w:r w:rsidRPr="00CB5678">
      <w:rPr>
        <w:sz w:val="20"/>
        <w:szCs w:val="20"/>
      </w:rPr>
      <w:t xml:space="preserve"> von </w:t>
    </w:r>
    <w:r w:rsidRPr="00CB5678">
      <w:rPr>
        <w:b/>
        <w:sz w:val="20"/>
        <w:szCs w:val="20"/>
      </w:rPr>
      <w:fldChar w:fldCharType="begin"/>
    </w:r>
    <w:r w:rsidRPr="00CB5678">
      <w:rPr>
        <w:b/>
        <w:sz w:val="20"/>
        <w:szCs w:val="20"/>
      </w:rPr>
      <w:instrText xml:space="preserve"> NUMPAGES   \* MERGEFORMAT </w:instrText>
    </w:r>
    <w:r w:rsidRPr="00CB5678">
      <w:rPr>
        <w:b/>
        <w:sz w:val="20"/>
        <w:szCs w:val="20"/>
      </w:rPr>
      <w:fldChar w:fldCharType="separate"/>
    </w:r>
    <w:r>
      <w:rPr>
        <w:b/>
        <w:noProof/>
        <w:sz w:val="20"/>
        <w:szCs w:val="20"/>
      </w:rPr>
      <w:t>1</w:t>
    </w:r>
    <w:r w:rsidRPr="00CB5678">
      <w:rPr>
        <w:b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EC3C90" w14:textId="77777777" w:rsidR="00CD1D20" w:rsidRDefault="00CD1D20" w:rsidP="00CB5678">
      <w:pPr>
        <w:spacing w:after="0" w:line="240" w:lineRule="auto"/>
      </w:pPr>
      <w:r>
        <w:separator/>
      </w:r>
    </w:p>
  </w:footnote>
  <w:footnote w:type="continuationSeparator" w:id="0">
    <w:p w14:paraId="4605756E" w14:textId="77777777" w:rsidR="00CD1D20" w:rsidRDefault="00CD1D20" w:rsidP="00CB56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E33BA7" w14:textId="7EE48F0C" w:rsidR="00D8632C" w:rsidRPr="00CB5678" w:rsidRDefault="00D8632C" w:rsidP="00CB5678">
    <w:pPr>
      <w:pStyle w:val="Kopfzeile"/>
      <w:pBdr>
        <w:bottom w:val="single" w:sz="4" w:space="1" w:color="auto"/>
      </w:pBdr>
      <w:tabs>
        <w:tab w:val="clear" w:pos="4536"/>
      </w:tabs>
      <w:rPr>
        <w:sz w:val="20"/>
        <w:szCs w:val="20"/>
      </w:rPr>
    </w:pPr>
    <w:r>
      <w:rPr>
        <w:sz w:val="20"/>
        <w:szCs w:val="20"/>
      </w:rPr>
      <w:t>Projekt SimpleQ</w:t>
    </w:r>
    <w:r w:rsidRPr="00CB5678">
      <w:rPr>
        <w:sz w:val="20"/>
        <w:szCs w:val="20"/>
      </w:rPr>
      <w:tab/>
    </w:r>
    <w:r w:rsidRPr="00CB5678">
      <w:rPr>
        <w:sz w:val="20"/>
        <w:szCs w:val="20"/>
      </w:rPr>
      <w:fldChar w:fldCharType="begin"/>
    </w:r>
    <w:r w:rsidRPr="00CB5678">
      <w:rPr>
        <w:sz w:val="20"/>
        <w:szCs w:val="20"/>
      </w:rPr>
      <w:instrText xml:space="preserve"> TIME \@ "yyyy-MM-dd" </w:instrText>
    </w:r>
    <w:r w:rsidRPr="00CB5678">
      <w:rPr>
        <w:sz w:val="20"/>
        <w:szCs w:val="20"/>
      </w:rPr>
      <w:fldChar w:fldCharType="separate"/>
    </w:r>
    <w:r w:rsidR="000B04F6">
      <w:rPr>
        <w:noProof/>
        <w:sz w:val="20"/>
        <w:szCs w:val="20"/>
      </w:rPr>
      <w:t>2018-11-19</w:t>
    </w:r>
    <w:r w:rsidRPr="00CB5678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A3D98"/>
    <w:multiLevelType w:val="hybridMultilevel"/>
    <w:tmpl w:val="4604733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7786B"/>
    <w:multiLevelType w:val="hybridMultilevel"/>
    <w:tmpl w:val="CD5E0418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2205F"/>
    <w:multiLevelType w:val="hybridMultilevel"/>
    <w:tmpl w:val="0E68074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8C4FC2"/>
    <w:multiLevelType w:val="hybridMultilevel"/>
    <w:tmpl w:val="05E21CF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DD708B"/>
    <w:multiLevelType w:val="hybridMultilevel"/>
    <w:tmpl w:val="C33EC7D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354D4"/>
    <w:multiLevelType w:val="hybridMultilevel"/>
    <w:tmpl w:val="191EFA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870129"/>
    <w:multiLevelType w:val="hybridMultilevel"/>
    <w:tmpl w:val="5AC01502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C96"/>
    <w:rsid w:val="000028B5"/>
    <w:rsid w:val="000103B8"/>
    <w:rsid w:val="000457C0"/>
    <w:rsid w:val="0005344C"/>
    <w:rsid w:val="00071F74"/>
    <w:rsid w:val="00074068"/>
    <w:rsid w:val="000B04F6"/>
    <w:rsid w:val="000C4C06"/>
    <w:rsid w:val="000C97B7"/>
    <w:rsid w:val="000D4C05"/>
    <w:rsid w:val="000E44A6"/>
    <w:rsid w:val="000E541D"/>
    <w:rsid w:val="00112AD1"/>
    <w:rsid w:val="0012515E"/>
    <w:rsid w:val="001528B0"/>
    <w:rsid w:val="00165182"/>
    <w:rsid w:val="0017509D"/>
    <w:rsid w:val="001A4265"/>
    <w:rsid w:val="001B1788"/>
    <w:rsid w:val="00205344"/>
    <w:rsid w:val="00241409"/>
    <w:rsid w:val="00244921"/>
    <w:rsid w:val="0025053D"/>
    <w:rsid w:val="002819AE"/>
    <w:rsid w:val="002A1826"/>
    <w:rsid w:val="002E2D30"/>
    <w:rsid w:val="00315DD1"/>
    <w:rsid w:val="0032357F"/>
    <w:rsid w:val="003371C8"/>
    <w:rsid w:val="00341958"/>
    <w:rsid w:val="0034476B"/>
    <w:rsid w:val="003969C9"/>
    <w:rsid w:val="003A5AE2"/>
    <w:rsid w:val="003B7FC0"/>
    <w:rsid w:val="003E00F3"/>
    <w:rsid w:val="003E7229"/>
    <w:rsid w:val="004233F9"/>
    <w:rsid w:val="004749E2"/>
    <w:rsid w:val="004810BA"/>
    <w:rsid w:val="004D021D"/>
    <w:rsid w:val="00523141"/>
    <w:rsid w:val="00536895"/>
    <w:rsid w:val="00585931"/>
    <w:rsid w:val="005B36F2"/>
    <w:rsid w:val="005B79E5"/>
    <w:rsid w:val="005C16F3"/>
    <w:rsid w:val="0065063D"/>
    <w:rsid w:val="00661B25"/>
    <w:rsid w:val="00676417"/>
    <w:rsid w:val="0068572E"/>
    <w:rsid w:val="006B545A"/>
    <w:rsid w:val="006D0994"/>
    <w:rsid w:val="00742AB8"/>
    <w:rsid w:val="007B578B"/>
    <w:rsid w:val="007B7AF2"/>
    <w:rsid w:val="007C3DDA"/>
    <w:rsid w:val="007D19A6"/>
    <w:rsid w:val="007F300F"/>
    <w:rsid w:val="00822F3B"/>
    <w:rsid w:val="00830D6B"/>
    <w:rsid w:val="00835E2E"/>
    <w:rsid w:val="00854E05"/>
    <w:rsid w:val="008578FA"/>
    <w:rsid w:val="00884015"/>
    <w:rsid w:val="008A63A1"/>
    <w:rsid w:val="008E3C7C"/>
    <w:rsid w:val="0090703C"/>
    <w:rsid w:val="00910E2C"/>
    <w:rsid w:val="0091506A"/>
    <w:rsid w:val="00936C96"/>
    <w:rsid w:val="00972081"/>
    <w:rsid w:val="009A746F"/>
    <w:rsid w:val="009E1885"/>
    <w:rsid w:val="00A04EEF"/>
    <w:rsid w:val="00A05A66"/>
    <w:rsid w:val="00A1315E"/>
    <w:rsid w:val="00A31E3B"/>
    <w:rsid w:val="00A324FF"/>
    <w:rsid w:val="00A91B1F"/>
    <w:rsid w:val="00AB10D7"/>
    <w:rsid w:val="00AD0F23"/>
    <w:rsid w:val="00AD4CC0"/>
    <w:rsid w:val="00AF0785"/>
    <w:rsid w:val="00B42544"/>
    <w:rsid w:val="00B62EA0"/>
    <w:rsid w:val="00B70EB6"/>
    <w:rsid w:val="00BA3903"/>
    <w:rsid w:val="00BC2B18"/>
    <w:rsid w:val="00BE0CE5"/>
    <w:rsid w:val="00C2237D"/>
    <w:rsid w:val="00C54B38"/>
    <w:rsid w:val="00C8397B"/>
    <w:rsid w:val="00CB5678"/>
    <w:rsid w:val="00CD1D20"/>
    <w:rsid w:val="00CE390B"/>
    <w:rsid w:val="00D069DC"/>
    <w:rsid w:val="00D246E5"/>
    <w:rsid w:val="00D52BE1"/>
    <w:rsid w:val="00D81310"/>
    <w:rsid w:val="00D8632C"/>
    <w:rsid w:val="00D928CF"/>
    <w:rsid w:val="00D95589"/>
    <w:rsid w:val="00DA7813"/>
    <w:rsid w:val="00DD50A4"/>
    <w:rsid w:val="00DF5970"/>
    <w:rsid w:val="00E10437"/>
    <w:rsid w:val="00E65701"/>
    <w:rsid w:val="00E91E5F"/>
    <w:rsid w:val="00EA5B9B"/>
    <w:rsid w:val="00EF49D5"/>
    <w:rsid w:val="00F2406B"/>
    <w:rsid w:val="00F507FF"/>
    <w:rsid w:val="00F6550A"/>
    <w:rsid w:val="00F721C5"/>
    <w:rsid w:val="00F943D9"/>
    <w:rsid w:val="00FC7C88"/>
    <w:rsid w:val="00FF2238"/>
    <w:rsid w:val="32C06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09112F"/>
  <w15:chartTrackingRefBased/>
  <w15:docId w15:val="{6E3998A4-7ECC-488D-8157-DF0BEB083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B56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324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324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B5678"/>
  </w:style>
  <w:style w:type="paragraph" w:styleId="Fuzeile">
    <w:name w:val="footer"/>
    <w:basedOn w:val="Standard"/>
    <w:link w:val="FuzeileZchn"/>
    <w:uiPriority w:val="99"/>
    <w:unhideWhenUsed/>
    <w:rsid w:val="00CB567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B5678"/>
  </w:style>
  <w:style w:type="character" w:styleId="Platzhaltertext">
    <w:name w:val="Placeholder Text"/>
    <w:basedOn w:val="Absatz-Standardschriftart"/>
    <w:uiPriority w:val="99"/>
    <w:semiHidden/>
    <w:rsid w:val="00CB5678"/>
    <w:rPr>
      <w:color w:val="808080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56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324F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324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936C96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507FF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3B7F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erweb/SimpleQ/wiki/Festgelegte-Beantwortungsarten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ergen\repositories\SimpleQ\vorlagen\ProtkollvorlageV2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0357A7-4549-4FF0-BF96-F1F90ED477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ProtkollvorlageV2.dotx</Template>
  <TotalTime>0</TotalTime>
  <Pages>1</Pages>
  <Words>597</Words>
  <Characters>3765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jurgen</dc:creator>
  <cp:keywords/>
  <dc:description/>
  <cp:lastModifiedBy>Weber Juergen, 5AHIF</cp:lastModifiedBy>
  <cp:revision>45</cp:revision>
  <cp:lastPrinted>2018-11-19T18:40:00Z</cp:lastPrinted>
  <dcterms:created xsi:type="dcterms:W3CDTF">2018-09-28T09:52:00Z</dcterms:created>
  <dcterms:modified xsi:type="dcterms:W3CDTF">2018-11-19T18:40:00Z</dcterms:modified>
</cp:coreProperties>
</file>