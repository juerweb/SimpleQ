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79C2037A" w:rsidR="00A324FF" w:rsidRPr="00A324FF" w:rsidRDefault="00A324FF" w:rsidP="00A324FF">
      <w:r w:rsidRPr="00A324FF">
        <w:rPr>
          <w:u w:val="single"/>
        </w:rPr>
        <w:t>Datum und Ort:</w:t>
      </w:r>
      <w:r>
        <w:t xml:space="preserve"> </w:t>
      </w:r>
      <w:r w:rsidR="006B545A">
        <w:t>09</w:t>
      </w:r>
      <w:r w:rsidR="00936C96">
        <w:t>.</w:t>
      </w:r>
      <w:r w:rsidR="006B545A">
        <w:t>10</w:t>
      </w:r>
      <w:r w:rsidR="00936C96">
        <w:t xml:space="preserve">.2018, </w:t>
      </w:r>
      <w:r w:rsidR="00165182">
        <w:t>14</w:t>
      </w:r>
      <w:r w:rsidR="00936C96">
        <w:t xml:space="preserve">:15 – </w:t>
      </w:r>
      <w:r w:rsidR="00165182">
        <w:t>15</w:t>
      </w:r>
      <w:r w:rsidR="00936C96">
        <w:t>:</w:t>
      </w:r>
      <w:r w:rsidR="00165182">
        <w:t>10</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63E62488" w:rsidR="00A324FF" w:rsidRPr="00A324FF" w:rsidRDefault="00A324FF" w:rsidP="00A324FF">
      <w:r w:rsidRPr="00A324FF">
        <w:rPr>
          <w:u w:val="single"/>
        </w:rPr>
        <w:t>Eingeladen:</w:t>
      </w:r>
      <w:r w:rsidRPr="00A324FF">
        <w:t xml:space="preserve"> </w:t>
      </w:r>
      <w:r w:rsidR="00936C96">
        <w:t>Jürgen Weber, Lukas Schendlinger,</w:t>
      </w:r>
      <w:r w:rsidR="00884015">
        <w:t xml:space="preserve"> Tobias Krukenfellner,</w:t>
      </w:r>
      <w:r w:rsidR="00936C96">
        <w:t xml:space="preserve"> </w:t>
      </w:r>
      <w:r w:rsidR="00D928CF">
        <w:t xml:space="preserve">Nico Srnka, </w:t>
      </w:r>
      <w:r w:rsidR="00936C96">
        <w:t>Mag. Markus Reis</w:t>
      </w:r>
    </w:p>
    <w:p w14:paraId="2B34F669" w14:textId="77777777" w:rsidR="00A324FF" w:rsidRPr="00A324FF" w:rsidRDefault="00A324FF" w:rsidP="00A324FF">
      <w:r w:rsidRPr="00A324FF">
        <w:rPr>
          <w:u w:val="single"/>
        </w:rPr>
        <w:t>Anwesend:</w:t>
      </w:r>
      <w:r w:rsidRPr="00A324FF">
        <w:t xml:space="preserve"> </w:t>
      </w:r>
      <w:r w:rsidR="00936C96">
        <w:t>Jürgen Weber, Lukas Schendlinger,</w:t>
      </w:r>
      <w:r w:rsidR="00884015">
        <w:t xml:space="preserve"> Tobias Krukenfellner, Nico Srnka,</w:t>
      </w:r>
      <w:r w:rsidR="00936C96">
        <w:t xml:space="preserve">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74F097F3" w:rsidR="00C8397B" w:rsidRPr="00A324FF" w:rsidRDefault="00A324FF" w:rsidP="00A324FF">
      <w:r w:rsidRPr="00A324FF">
        <w:rPr>
          <w:u w:val="single"/>
        </w:rPr>
        <w:t>Protokollführender:</w:t>
      </w:r>
      <w:r>
        <w:t xml:space="preserve"> </w:t>
      </w:r>
      <w:r w:rsidR="00585931">
        <w:t>Nico Srnka</w:t>
      </w:r>
    </w:p>
    <w:p w14:paraId="032CD540" w14:textId="77777777" w:rsidR="00936C96" w:rsidRDefault="00A324FF" w:rsidP="001B1788">
      <w:pPr>
        <w:pStyle w:val="berschrift2"/>
      </w:pPr>
      <w:r>
        <w:t>Ergebnisse/Beschlüsse</w:t>
      </w:r>
    </w:p>
    <w:p w14:paraId="435AC63B" w14:textId="77777777" w:rsidR="00AB10D7" w:rsidRDefault="00AB10D7" w:rsidP="00AB10D7">
      <w:pPr>
        <w:rPr>
          <w:b/>
        </w:rPr>
      </w:pPr>
      <w:r>
        <w:rPr>
          <w:b/>
        </w:rPr>
        <w:t>User Stories fertigstellen (Nico Srnka)</w:t>
      </w:r>
    </w:p>
    <w:p w14:paraId="5DAB6C7B" w14:textId="44816949" w:rsidR="00884015" w:rsidRDefault="00AB10D7" w:rsidP="00936C96">
      <w:r>
        <w:t>Die User Stories wurden bemängelt. Vervollständigung durch die Erfüll</w:t>
      </w:r>
      <w:r w:rsidR="003E7229">
        <w:t>ungs</w:t>
      </w:r>
      <w:r>
        <w:t xml:space="preserve">bedingungen. </w:t>
      </w:r>
    </w:p>
    <w:p w14:paraId="3F623D24" w14:textId="78E1167B" w:rsidR="00AB10D7" w:rsidRDefault="00AB10D7" w:rsidP="00936C96">
      <w:pPr>
        <w:rPr>
          <w:b/>
        </w:rPr>
      </w:pPr>
      <w:r>
        <w:rPr>
          <w:b/>
        </w:rPr>
        <w:t>Präsentation der Webseite am Samstag den 13.09.2018 (Nico Srnka)</w:t>
      </w:r>
    </w:p>
    <w:p w14:paraId="6E285342" w14:textId="52EA0EAD" w:rsidR="00AB10D7" w:rsidRDefault="00AB10D7" w:rsidP="00936C96">
      <w:r>
        <w:t xml:space="preserve">Die Webseite wird unserem Auftraggeber präsentiert. Es wird über die </w:t>
      </w:r>
      <w:r w:rsidR="00854E05">
        <w:t>Texte gesprochen,</w:t>
      </w:r>
      <w:r>
        <w:t xml:space="preserve"> die das Produkt repräsentieren sollen und </w:t>
      </w:r>
      <w:r w:rsidR="003E7229">
        <w:t>wird dann</w:t>
      </w:r>
      <w:r>
        <w:t xml:space="preserve"> anschließend auf die Webseite angewendet. </w:t>
      </w:r>
    </w:p>
    <w:p w14:paraId="7A4EB223" w14:textId="500E00AB" w:rsidR="00854E05" w:rsidRDefault="00854E05" w:rsidP="00936C96">
      <w:pPr>
        <w:rPr>
          <w:b/>
        </w:rPr>
      </w:pPr>
      <w:r>
        <w:rPr>
          <w:b/>
        </w:rPr>
        <w:t>Preiskalkulator (Nico Srnka)</w:t>
      </w:r>
    </w:p>
    <w:p w14:paraId="443C92D6" w14:textId="0EF43E5F" w:rsidR="00854E05" w:rsidRPr="002E2D30" w:rsidRDefault="002E2D30" w:rsidP="00936C96">
      <w:r>
        <w:rPr>
          <w:lang w:val="de-DE"/>
        </w:rPr>
        <w:t>Slider nun wie letztens besprochen umgesetzt. Slider Muss noch Beschriftungen aufweisen und die Range des Slider</w:t>
      </w:r>
      <w:r w:rsidR="00112AD1">
        <w:rPr>
          <w:lang w:val="de-DE"/>
        </w:rPr>
        <w:t>s</w:t>
      </w:r>
      <w:r>
        <w:rPr>
          <w:lang w:val="de-DE"/>
        </w:rPr>
        <w:t xml:space="preserve"> muss vergrößert und verkleinert werden.</w:t>
      </w:r>
    </w:p>
    <w:p w14:paraId="00569304" w14:textId="77777777" w:rsidR="00F507FF" w:rsidRPr="003A50F8" w:rsidRDefault="00F507FF" w:rsidP="00F507FF">
      <w:pPr>
        <w:rPr>
          <w:b/>
        </w:rPr>
      </w:pPr>
      <w:r w:rsidRPr="003A50F8">
        <w:rPr>
          <w:b/>
        </w:rPr>
        <w:t>Testen der App auf einem iOS Gerät (durch Jürgen Weber)</w:t>
      </w:r>
    </w:p>
    <w:p w14:paraId="1452BEDF" w14:textId="77777777" w:rsidR="00F507FF" w:rsidRDefault="00F507FF" w:rsidP="00F507FF">
      <w:r>
        <w:t xml:space="preserve">Es ist bereits eine virtuelle Maschine mit MacOS aufgesetzt. Im nächsten Schritt soll die App unter dieser Maschine kompiliert und ausgeführt werden. </w:t>
      </w:r>
    </w:p>
    <w:p w14:paraId="45713041" w14:textId="77777777" w:rsidR="00F507FF" w:rsidRPr="003A50F8" w:rsidRDefault="00F507FF" w:rsidP="00F507FF">
      <w:pPr>
        <w:rPr>
          <w:b/>
        </w:rPr>
      </w:pPr>
      <w:r w:rsidRPr="003A50F8">
        <w:rPr>
          <w:b/>
        </w:rPr>
        <w:t>Implementierung von neuen Fragearten in der App (durch Jürgen Weber)</w:t>
      </w:r>
    </w:p>
    <w:p w14:paraId="2254FB26" w14:textId="77777777" w:rsidR="00F507FF" w:rsidRDefault="00F507FF" w:rsidP="00F507FF">
      <w:r>
        <w:t xml:space="preserve">Es sollen neue Fragearten (Dichotome Frage, </w:t>
      </w:r>
      <w:proofErr w:type="spellStart"/>
      <w:r>
        <w:t>Polytome</w:t>
      </w:r>
      <w:proofErr w:type="spellEnd"/>
      <w:r>
        <w:t xml:space="preserve"> Frage, </w:t>
      </w:r>
      <w:proofErr w:type="spellStart"/>
      <w:r>
        <w:t>Likertskala</w:t>
      </w:r>
      <w:proofErr w:type="spellEnd"/>
      <w:r>
        <w:t xml:space="preserve"> in den unterschiedlichen Abstufungen, siehe </w:t>
      </w:r>
      <w:hyperlink r:id="rId8" w:history="1">
        <w:r w:rsidRPr="00A97308">
          <w:rPr>
            <w:rStyle w:val="Hyperlink"/>
          </w:rPr>
          <w:t xml:space="preserve">Wiki auf </w:t>
        </w:r>
        <w:proofErr w:type="spellStart"/>
        <w:r w:rsidRPr="00A97308">
          <w:rPr>
            <w:rStyle w:val="Hyperlink"/>
          </w:rPr>
          <w:t>github</w:t>
        </w:r>
        <w:proofErr w:type="spellEnd"/>
      </w:hyperlink>
      <w:r>
        <w:t>) implementiert werden. Dies beinhaltet die Darstellung der Frage auf eine dem Handy angepassten Form und die Logik in der App, welche nach Beantwortung einer Frage aufgerufen wird.</w:t>
      </w:r>
    </w:p>
    <w:p w14:paraId="31339C13" w14:textId="77777777" w:rsidR="00F507FF" w:rsidRPr="003A50F8" w:rsidRDefault="00F507FF" w:rsidP="00F507FF">
      <w:pPr>
        <w:rPr>
          <w:b/>
        </w:rPr>
      </w:pPr>
      <w:r w:rsidRPr="003A50F8">
        <w:rPr>
          <w:b/>
        </w:rPr>
        <w:t>Erhebung der unterschiedlichen Arten der Entwicklung einer App (durch Jürgen Weber)</w:t>
      </w:r>
    </w:p>
    <w:p w14:paraId="23F75261" w14:textId="77777777" w:rsidR="00F507FF" w:rsidRDefault="00F507FF" w:rsidP="00F507FF">
      <w:r>
        <w:t>Die Einarbeitung in die unterschiedlichen Arten ist bereits erfolgt. Die Erkenntnisse müssen noch in schriftlicher Form festgehalten werden.</w:t>
      </w:r>
    </w:p>
    <w:p w14:paraId="62202608" w14:textId="77777777" w:rsidR="00F507FF" w:rsidRPr="003A50F8" w:rsidRDefault="00F507FF" w:rsidP="00F507FF">
      <w:pPr>
        <w:rPr>
          <w:b/>
        </w:rPr>
      </w:pPr>
      <w:r w:rsidRPr="003A50F8">
        <w:rPr>
          <w:b/>
        </w:rPr>
        <w:t>Klären von Unklarheiten mit dem Auftraggeber bzgl. der App (durch Jürgen Weber)</w:t>
      </w:r>
    </w:p>
    <w:p w14:paraId="065FF619" w14:textId="77777777" w:rsidR="00F507FF" w:rsidRDefault="00F507FF" w:rsidP="00F507FF">
      <w:r>
        <w:t>Es sollen am Samstag, den 13.10 2018 im Rahmen einer Besprechung mit dem Auftraggeber folgende Punkte geklärt werden:</w:t>
      </w:r>
    </w:p>
    <w:p w14:paraId="2A70D3DB" w14:textId="77777777" w:rsidR="00F507FF" w:rsidRDefault="00F507FF" w:rsidP="00F507FF">
      <w:pPr>
        <w:pStyle w:val="Listenabsatz"/>
        <w:numPr>
          <w:ilvl w:val="0"/>
          <w:numId w:val="4"/>
        </w:numPr>
      </w:pPr>
      <w:r>
        <w:t>Erhebung der Informationsquelle für die unterschiedlichen Fragearten</w:t>
      </w:r>
    </w:p>
    <w:p w14:paraId="457C49EE" w14:textId="77777777" w:rsidR="00F507FF" w:rsidRDefault="00F507FF" w:rsidP="00F507FF">
      <w:pPr>
        <w:pStyle w:val="Listenabsatz"/>
        <w:numPr>
          <w:ilvl w:val="0"/>
          <w:numId w:val="4"/>
        </w:numPr>
      </w:pPr>
      <w:r>
        <w:t>Abnahme eines ersten Prototyps der App</w:t>
      </w:r>
    </w:p>
    <w:p w14:paraId="26859066" w14:textId="77777777" w:rsidR="00F507FF" w:rsidRDefault="00F507FF" w:rsidP="00F507FF">
      <w:pPr>
        <w:rPr>
          <w:b/>
        </w:rPr>
      </w:pPr>
    </w:p>
    <w:p w14:paraId="4C2D1357" w14:textId="080AEF28" w:rsidR="00F507FF" w:rsidRPr="003A50F8" w:rsidRDefault="00F507FF" w:rsidP="00F507FF">
      <w:pPr>
        <w:rPr>
          <w:b/>
        </w:rPr>
      </w:pPr>
      <w:r>
        <w:rPr>
          <w:b/>
        </w:rPr>
        <w:lastRenderedPageBreak/>
        <w:t xml:space="preserve">Status zu der </w:t>
      </w:r>
      <w:r w:rsidRPr="003A50F8">
        <w:rPr>
          <w:b/>
        </w:rPr>
        <w:t>Implementierung der Benachrichtigungen auf den unterschiedlichen Plattformen (durch das Projektteam bzw. Jürgen Weber)</w:t>
      </w:r>
    </w:p>
    <w:p w14:paraId="784BCF50" w14:textId="77777777" w:rsidR="00F507FF" w:rsidRDefault="00F507FF" w:rsidP="00F507FF">
      <w:r>
        <w:t>Es gibt derzeit folgenden Stand der Dinge:</w:t>
      </w:r>
    </w:p>
    <w:p w14:paraId="0F5D20AF" w14:textId="77777777" w:rsidR="00F507FF" w:rsidRDefault="00F507FF" w:rsidP="00F507FF">
      <w:pPr>
        <w:pStyle w:val="Listenabsatz"/>
        <w:numPr>
          <w:ilvl w:val="0"/>
          <w:numId w:val="5"/>
        </w:numPr>
      </w:pPr>
      <w:r>
        <w:t>Android: Benachrichtigungen können am Handy empfangen werden und öffnen auch die entsprechende Frage. Bei einigen Geräteherstellern kommt es zu einem Problem aufgrund von fehlenden Berechtigungen. Dieses Problem kann durch einen Workaround behoben werden.</w:t>
      </w:r>
    </w:p>
    <w:p w14:paraId="02BB8D5B" w14:textId="77777777" w:rsidR="00F507FF" w:rsidRDefault="00F507FF" w:rsidP="00F507FF">
      <w:pPr>
        <w:pStyle w:val="Listenabsatz"/>
        <w:numPr>
          <w:ilvl w:val="0"/>
          <w:numId w:val="5"/>
        </w:numPr>
      </w:pPr>
      <w:r>
        <w:t>iOS: Die App wurde noch nicht getestet, dadurch kann über Benachrichtigungen noch kaum eine Aussage getroffen werden. Die Technologie ist ziemlich ähnlich zu jener von Android.</w:t>
      </w:r>
    </w:p>
    <w:p w14:paraId="7B0273F6" w14:textId="1C347A4B" w:rsidR="00854E05" w:rsidRPr="00F507FF" w:rsidRDefault="00F507FF" w:rsidP="00936C96">
      <w:pPr>
        <w:pStyle w:val="Listenabsatz"/>
        <w:numPr>
          <w:ilvl w:val="0"/>
          <w:numId w:val="5"/>
        </w:numPr>
      </w:pPr>
      <w:r>
        <w:t>UWP: Es wurde noch nichts in die entsprechende Richtung implementiert bzw. getestet. Es soll erhoben werden, ob es sich lohnt Benachrichtigungen für UWP umzusetzen.</w:t>
      </w:r>
    </w:p>
    <w:p w14:paraId="19D06CBC" w14:textId="77777777"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3EE9C616" w:rsidR="00C8397B" w:rsidRDefault="00C8397B" w:rsidP="00C8397B">
      <w:r>
        <w:t xml:space="preserve">Der nächste Termin zwischen Projektteam und Projektbetreuer wird am </w:t>
      </w:r>
      <w:r w:rsidR="00E10437">
        <w:t>23</w:t>
      </w:r>
      <w:r>
        <w:t xml:space="preserve">. </w:t>
      </w:r>
      <w:r w:rsidR="00E10437">
        <w:t>Oktober</w:t>
      </w:r>
      <w:r>
        <w:t xml:space="preserve">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5C84D6DF" w14:textId="5CF5429C" w:rsidR="00884015" w:rsidRDefault="00D81310" w:rsidP="00C8397B">
      <w:pPr>
        <w:pStyle w:val="Listenabsatz"/>
        <w:numPr>
          <w:ilvl w:val="0"/>
          <w:numId w:val="3"/>
        </w:numPr>
      </w:pPr>
      <w:r>
        <w:t>Fertigstellung Slider</w:t>
      </w:r>
      <w:r w:rsidR="007C3DDA">
        <w:t xml:space="preserve"> (Srnka)</w:t>
      </w:r>
    </w:p>
    <w:p w14:paraId="2F4E569B" w14:textId="5945DB0C" w:rsidR="00D81310" w:rsidRDefault="00D81310" w:rsidP="00C8397B">
      <w:pPr>
        <w:pStyle w:val="Listenabsatz"/>
        <w:numPr>
          <w:ilvl w:val="0"/>
          <w:numId w:val="3"/>
        </w:numPr>
      </w:pPr>
      <w:r>
        <w:t>User Stories fertigstellen</w:t>
      </w:r>
      <w:r w:rsidR="007C3DDA">
        <w:t xml:space="preserve"> (Srnka)</w:t>
      </w:r>
    </w:p>
    <w:p w14:paraId="2784C8A2" w14:textId="3AE49C81" w:rsidR="00972081" w:rsidRDefault="00884015" w:rsidP="32C06254">
      <w:pPr>
        <w:pStyle w:val="Listenabsatz"/>
        <w:numPr>
          <w:ilvl w:val="0"/>
          <w:numId w:val="3"/>
        </w:numPr>
      </w:pPr>
      <w:r>
        <w:t>Vorstellung der Webseite für den Auftraggeber (Srnka)</w:t>
      </w:r>
    </w:p>
    <w:p w14:paraId="6F54D681" w14:textId="42BC0935" w:rsidR="006D0994" w:rsidRDefault="006D0994" w:rsidP="32C06254">
      <w:pPr>
        <w:pStyle w:val="Listenabsatz"/>
        <w:numPr>
          <w:ilvl w:val="0"/>
          <w:numId w:val="3"/>
        </w:numPr>
      </w:pPr>
      <w:r>
        <w:t>Implementierung von neuen Fragearten (Weber)</w:t>
      </w:r>
    </w:p>
    <w:p w14:paraId="42BA011C" w14:textId="357A3499" w:rsidR="006D0994" w:rsidRDefault="006D0994" w:rsidP="32C06254">
      <w:pPr>
        <w:pStyle w:val="Listenabsatz"/>
        <w:numPr>
          <w:ilvl w:val="0"/>
          <w:numId w:val="3"/>
        </w:numPr>
      </w:pPr>
      <w:r>
        <w:t>App unter iOS bauen und testen (Weber)</w:t>
      </w:r>
    </w:p>
    <w:p w14:paraId="2C4096AB" w14:textId="2B44AAD2" w:rsidR="00E65701" w:rsidRPr="006D0994" w:rsidRDefault="00E65701" w:rsidP="32C06254">
      <w:pPr>
        <w:pStyle w:val="Listenabsatz"/>
        <w:numPr>
          <w:ilvl w:val="0"/>
          <w:numId w:val="3"/>
        </w:numPr>
      </w:pPr>
      <w:r>
        <w:t>Festhaltung der unterschiedlichen Arten der App-Entwicklung in schriftlicher Form (Weber)</w:t>
      </w:r>
    </w:p>
    <w:p w14:paraId="7921FEDE" w14:textId="4B411D79" w:rsidR="00972081" w:rsidRPr="006D0994" w:rsidRDefault="00972081" w:rsidP="32C06254"/>
    <w:p w14:paraId="780213A5" w14:textId="11E03D35" w:rsidR="00972081" w:rsidRPr="006D0994" w:rsidRDefault="00972081" w:rsidP="32C06254"/>
    <w:p w14:paraId="5FDFC1B2" w14:textId="37ABFED3"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6FDB0BE9" w:rsidR="32C06254" w:rsidRDefault="006A116A" w:rsidP="32C06254">
      <w:r>
        <w:rPr>
          <w:noProof/>
        </w:rPr>
        <w:drawing>
          <wp:anchor distT="0" distB="0" distL="114300" distR="114300" simplePos="0" relativeHeight="251658240" behindDoc="1" locked="0" layoutInCell="1" allowOverlap="1" wp14:anchorId="14CA4364" wp14:editId="645B43F3">
            <wp:simplePos x="0" y="0"/>
            <wp:positionH relativeFrom="column">
              <wp:posOffset>1395730</wp:posOffset>
            </wp:positionH>
            <wp:positionV relativeFrom="paragraph">
              <wp:posOffset>190500</wp:posOffset>
            </wp:positionV>
            <wp:extent cx="1421765" cy="397510"/>
            <wp:effectExtent l="0" t="0" r="6985" b="2540"/>
            <wp:wrapSquare wrapText="bothSides"/>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Lst>
                    </a:blip>
                    <a:stretch>
                      <a:fillRect/>
                    </a:stretch>
                  </pic:blipFill>
                  <pic:spPr>
                    <a:xfrm>
                      <a:off x="0" y="0"/>
                      <a:ext cx="1421765" cy="397510"/>
                    </a:xfrm>
                    <a:prstGeom prst="rect">
                      <a:avLst/>
                    </a:prstGeom>
                  </pic:spPr>
                </pic:pic>
              </a:graphicData>
            </a:graphic>
          </wp:anchor>
        </w:drawing>
      </w:r>
      <w:r w:rsidR="32C06254">
        <w:t xml:space="preserve">  </w:t>
      </w:r>
    </w:p>
    <w:p w14:paraId="5EE80951" w14:textId="5D7F187B" w:rsidR="32C06254" w:rsidRDefault="32C06254" w:rsidP="32C06254">
      <w:r>
        <w:t xml:space="preserve">Mag. Markus Reis: </w:t>
      </w:r>
      <w:r w:rsidR="00854E05">
        <w:t xml:space="preserve"> </w:t>
      </w:r>
      <w:bookmarkStart w:id="0" w:name="_GoBack"/>
      <w:bookmarkEnd w:id="0"/>
    </w:p>
    <w:sectPr w:rsidR="32C0625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5EB37" w14:textId="77777777" w:rsidR="00DB6AF1" w:rsidRDefault="00DB6AF1" w:rsidP="00CB5678">
      <w:pPr>
        <w:spacing w:after="0" w:line="240" w:lineRule="auto"/>
      </w:pPr>
      <w:r>
        <w:separator/>
      </w:r>
    </w:p>
  </w:endnote>
  <w:endnote w:type="continuationSeparator" w:id="0">
    <w:p w14:paraId="07E261F6" w14:textId="77777777" w:rsidR="00DB6AF1" w:rsidRDefault="00DB6AF1"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37D4BB8C" w:rsidR="00B70EB6" w:rsidRPr="00CB5678" w:rsidRDefault="00B70EB6"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6A116A">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EADCA" w14:textId="77777777" w:rsidR="00DB6AF1" w:rsidRDefault="00DB6AF1" w:rsidP="00CB5678">
      <w:pPr>
        <w:spacing w:after="0" w:line="240" w:lineRule="auto"/>
      </w:pPr>
      <w:r>
        <w:separator/>
      </w:r>
    </w:p>
  </w:footnote>
  <w:footnote w:type="continuationSeparator" w:id="0">
    <w:p w14:paraId="0B005FE1" w14:textId="77777777" w:rsidR="00DB6AF1" w:rsidRDefault="00DB6AF1"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6115CC17" w:rsidR="00B70EB6" w:rsidRPr="00CB5678" w:rsidRDefault="00B70EB6"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6A116A">
      <w:rPr>
        <w:noProof/>
        <w:sz w:val="20"/>
        <w:szCs w:val="20"/>
      </w:rPr>
      <w:t>2019-03-28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4068"/>
    <w:rsid w:val="000C4C06"/>
    <w:rsid w:val="000C97B7"/>
    <w:rsid w:val="000D4C05"/>
    <w:rsid w:val="00112AD1"/>
    <w:rsid w:val="0012515E"/>
    <w:rsid w:val="001528B0"/>
    <w:rsid w:val="00165182"/>
    <w:rsid w:val="0017509D"/>
    <w:rsid w:val="001A4265"/>
    <w:rsid w:val="001B1788"/>
    <w:rsid w:val="00205344"/>
    <w:rsid w:val="00241409"/>
    <w:rsid w:val="00244921"/>
    <w:rsid w:val="002A1826"/>
    <w:rsid w:val="002E2D30"/>
    <w:rsid w:val="00315DD1"/>
    <w:rsid w:val="0032357F"/>
    <w:rsid w:val="00341958"/>
    <w:rsid w:val="0034476B"/>
    <w:rsid w:val="003969C9"/>
    <w:rsid w:val="003E00F3"/>
    <w:rsid w:val="003E7229"/>
    <w:rsid w:val="004233F9"/>
    <w:rsid w:val="00444289"/>
    <w:rsid w:val="004749E2"/>
    <w:rsid w:val="004D021D"/>
    <w:rsid w:val="00523141"/>
    <w:rsid w:val="00536895"/>
    <w:rsid w:val="00585931"/>
    <w:rsid w:val="005B36F2"/>
    <w:rsid w:val="005B79E5"/>
    <w:rsid w:val="005C16F3"/>
    <w:rsid w:val="00661B25"/>
    <w:rsid w:val="00676417"/>
    <w:rsid w:val="0068572E"/>
    <w:rsid w:val="006A116A"/>
    <w:rsid w:val="006B545A"/>
    <w:rsid w:val="006D0994"/>
    <w:rsid w:val="00742AB8"/>
    <w:rsid w:val="007B578B"/>
    <w:rsid w:val="007C3DDA"/>
    <w:rsid w:val="007F300F"/>
    <w:rsid w:val="00830D6B"/>
    <w:rsid w:val="00835E2E"/>
    <w:rsid w:val="00854E05"/>
    <w:rsid w:val="008578FA"/>
    <w:rsid w:val="00884015"/>
    <w:rsid w:val="008D208D"/>
    <w:rsid w:val="008E3C7C"/>
    <w:rsid w:val="00910E2C"/>
    <w:rsid w:val="0091506A"/>
    <w:rsid w:val="00936C96"/>
    <w:rsid w:val="00972081"/>
    <w:rsid w:val="009E1885"/>
    <w:rsid w:val="00A04EEF"/>
    <w:rsid w:val="00A05A66"/>
    <w:rsid w:val="00A1315E"/>
    <w:rsid w:val="00A324FF"/>
    <w:rsid w:val="00A91B1F"/>
    <w:rsid w:val="00AB10D7"/>
    <w:rsid w:val="00AD0F23"/>
    <w:rsid w:val="00AD4CC0"/>
    <w:rsid w:val="00AF0785"/>
    <w:rsid w:val="00B42544"/>
    <w:rsid w:val="00B70EB6"/>
    <w:rsid w:val="00BC2B18"/>
    <w:rsid w:val="00BE0CE5"/>
    <w:rsid w:val="00C2237D"/>
    <w:rsid w:val="00C54B38"/>
    <w:rsid w:val="00C8397B"/>
    <w:rsid w:val="00CB5678"/>
    <w:rsid w:val="00CE390B"/>
    <w:rsid w:val="00D069DC"/>
    <w:rsid w:val="00D246E5"/>
    <w:rsid w:val="00D52BE1"/>
    <w:rsid w:val="00D81310"/>
    <w:rsid w:val="00D928CF"/>
    <w:rsid w:val="00D95589"/>
    <w:rsid w:val="00DA7813"/>
    <w:rsid w:val="00DB6AF1"/>
    <w:rsid w:val="00DD50A4"/>
    <w:rsid w:val="00E10437"/>
    <w:rsid w:val="00E65701"/>
    <w:rsid w:val="00E91E5F"/>
    <w:rsid w:val="00EA5B9B"/>
    <w:rsid w:val="00EF49D5"/>
    <w:rsid w:val="00F2406B"/>
    <w:rsid w:val="00F507FF"/>
    <w:rsid w:val="00F6550A"/>
    <w:rsid w:val="00F721C5"/>
    <w:rsid w:val="00F943D9"/>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erweb/SimpleQ/wiki/Festgelegte-Beantwortungsarte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1517A-8B3D-444F-8DDB-E51C9C588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Template>
  <TotalTime>0</TotalTime>
  <Pages>2</Pages>
  <Words>531</Words>
  <Characters>3033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Krukenfellner Tobias, 5AHIF</cp:lastModifiedBy>
  <cp:revision>29</cp:revision>
  <cp:lastPrinted>2018-10-23T13:16:00Z</cp:lastPrinted>
  <dcterms:created xsi:type="dcterms:W3CDTF">2018-09-28T09:52:00Z</dcterms:created>
  <dcterms:modified xsi:type="dcterms:W3CDTF">2019-03-28T13:49:00Z</dcterms:modified>
</cp:coreProperties>
</file>