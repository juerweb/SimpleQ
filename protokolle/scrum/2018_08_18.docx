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D4C5" w14:textId="77777777" w:rsidR="00CB5678" w:rsidRDefault="00433CF7" w:rsidP="00CB5678">
      <w:pPr>
        <w:pStyle w:val="berschrift1"/>
      </w:pPr>
      <w:proofErr w:type="spellStart"/>
      <w:r>
        <w:t>Protkoll</w:t>
      </w:r>
      <w:proofErr w:type="spellEnd"/>
      <w:r>
        <w:t xml:space="preserve"> vom </w:t>
      </w:r>
      <w:r w:rsidR="00307B8A">
        <w:t>18</w:t>
      </w:r>
      <w:r>
        <w:t>.</w:t>
      </w:r>
      <w:r w:rsidR="00307B8A">
        <w:t>08</w:t>
      </w:r>
      <w:r>
        <w:t>.</w:t>
      </w:r>
      <w:r w:rsidR="00307B8A">
        <w:t>2018</w:t>
      </w:r>
    </w:p>
    <w:p w14:paraId="281D69D0" w14:textId="77777777" w:rsidR="00433CF7" w:rsidRPr="00433CF7" w:rsidRDefault="00433CF7" w:rsidP="00433CF7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97"/>
        <w:gridCol w:w="4740"/>
        <w:gridCol w:w="1810"/>
        <w:gridCol w:w="1220"/>
      </w:tblGrid>
      <w:tr w:rsidR="00433CF7" w:rsidRPr="00307B8A" w14:paraId="3D1E35F8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0B712366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Betreff:</w:t>
            </w:r>
          </w:p>
        </w:tc>
        <w:tc>
          <w:tcPr>
            <w:tcW w:w="7770" w:type="dxa"/>
            <w:gridSpan w:val="3"/>
          </w:tcPr>
          <w:p w14:paraId="0E67BF2F" w14:textId="77777777" w:rsidR="00433CF7" w:rsidRPr="00307B8A" w:rsidRDefault="00307B8A" w:rsidP="008338CB">
            <w:pPr>
              <w:rPr>
                <w:rFonts w:cs="Arial"/>
                <w:lang w:val="en-GB"/>
              </w:rPr>
            </w:pPr>
            <w:proofErr w:type="spellStart"/>
            <w:r w:rsidRPr="00307B8A">
              <w:rPr>
                <w:rFonts w:cs="Arial"/>
                <w:lang w:val="en-GB"/>
              </w:rPr>
              <w:t>Protokoll</w:t>
            </w:r>
            <w:proofErr w:type="spellEnd"/>
            <w:r w:rsidRPr="00307B8A">
              <w:rPr>
                <w:rFonts w:cs="Arial"/>
                <w:lang w:val="en-GB"/>
              </w:rPr>
              <w:t xml:space="preserve"> </w:t>
            </w:r>
            <w:proofErr w:type="spellStart"/>
            <w:r w:rsidRPr="00307B8A">
              <w:rPr>
                <w:rFonts w:cs="Arial"/>
                <w:lang w:val="en-GB"/>
              </w:rPr>
              <w:t>zum</w:t>
            </w:r>
            <w:proofErr w:type="spellEnd"/>
            <w:r w:rsidRPr="00307B8A">
              <w:rPr>
                <w:rFonts w:cs="Arial"/>
                <w:lang w:val="en-GB"/>
              </w:rPr>
              <w:t xml:space="preserve"> Review &amp; Retrospective &amp; Planning Meeting</w:t>
            </w:r>
          </w:p>
        </w:tc>
      </w:tr>
      <w:tr w:rsidR="00433CF7" w:rsidRPr="00DB43B0" w14:paraId="17EDDA8C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4B093CA7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Datum:</w:t>
            </w:r>
          </w:p>
        </w:tc>
        <w:tc>
          <w:tcPr>
            <w:tcW w:w="7770" w:type="dxa"/>
            <w:gridSpan w:val="3"/>
          </w:tcPr>
          <w:p w14:paraId="3C68B4D3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18. August 2018</w:t>
            </w:r>
          </w:p>
        </w:tc>
      </w:tr>
      <w:tr w:rsidR="00433CF7" w:rsidRPr="00DB43B0" w14:paraId="4FA623F9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1AE5E2CF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Teilnehmer:</w:t>
            </w:r>
          </w:p>
        </w:tc>
        <w:tc>
          <w:tcPr>
            <w:tcW w:w="7770" w:type="dxa"/>
            <w:gridSpan w:val="3"/>
          </w:tcPr>
          <w:p w14:paraId="003AF0A7" w14:textId="77777777" w:rsidR="00433CF7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Lukas Schendlinger (LS)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</w:rPr>
              <w:t>Tobias Krukenfellner (TK), Jürgen Weber (JW)</w:t>
            </w:r>
          </w:p>
          <w:p w14:paraId="702ED4C9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  <w:tr w:rsidR="00433CF7" w:rsidRPr="00DB43B0" w14:paraId="5907680E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33BEE08C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Verfasser:</w:t>
            </w:r>
          </w:p>
        </w:tc>
        <w:tc>
          <w:tcPr>
            <w:tcW w:w="4935" w:type="dxa"/>
          </w:tcPr>
          <w:p w14:paraId="3CB93393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JW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7FC6AA4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 Protokoll:</w:t>
            </w:r>
          </w:p>
        </w:tc>
        <w:tc>
          <w:tcPr>
            <w:tcW w:w="992" w:type="dxa"/>
          </w:tcPr>
          <w:p w14:paraId="1993E00F" w14:textId="77777777" w:rsidR="00433CF7" w:rsidRPr="00BE4F1A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>19.08.2018</w:t>
            </w:r>
          </w:p>
        </w:tc>
      </w:tr>
      <w:tr w:rsidR="00433CF7" w:rsidRPr="00DB43B0" w14:paraId="1AF99B3F" w14:textId="77777777" w:rsidTr="00433CF7">
        <w:trPr>
          <w:trHeight w:val="568"/>
        </w:trPr>
        <w:tc>
          <w:tcPr>
            <w:tcW w:w="1297" w:type="dxa"/>
            <w:shd w:val="clear" w:color="auto" w:fill="F2F2F2" w:themeFill="background1" w:themeFillShade="F2"/>
          </w:tcPr>
          <w:p w14:paraId="0C2FBB4E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Verteiler:</w:t>
            </w:r>
          </w:p>
        </w:tc>
        <w:tc>
          <w:tcPr>
            <w:tcW w:w="7770" w:type="dxa"/>
            <w:gridSpan w:val="3"/>
          </w:tcPr>
          <w:p w14:paraId="1E314720" w14:textId="77777777" w:rsidR="00433CF7" w:rsidRDefault="00F41B05" w:rsidP="008338CB">
            <w:pPr>
              <w:rPr>
                <w:rFonts w:cs="Arial"/>
              </w:rPr>
            </w:pPr>
            <w:r>
              <w:rPr>
                <w:rFonts w:cs="Arial"/>
              </w:rPr>
              <w:t xml:space="preserve">Nico </w:t>
            </w:r>
            <w:proofErr w:type="spellStart"/>
            <w:r>
              <w:rPr>
                <w:rFonts w:cs="Arial"/>
              </w:rPr>
              <w:t>Srnka</w:t>
            </w:r>
            <w:proofErr w:type="spellEnd"/>
            <w:r>
              <w:rPr>
                <w:rFonts w:cs="Arial"/>
              </w:rPr>
              <w:t xml:space="preserve"> (NS)</w:t>
            </w:r>
          </w:p>
          <w:p w14:paraId="63825B68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</w:tbl>
    <w:p w14:paraId="74C57A07" w14:textId="77777777" w:rsidR="00972081" w:rsidRDefault="00972081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4"/>
        <w:gridCol w:w="5952"/>
        <w:gridCol w:w="1128"/>
        <w:gridCol w:w="1558"/>
      </w:tblGrid>
      <w:tr w:rsidR="00433CF7" w:rsidRPr="00DB43B0" w14:paraId="2DEFA10E" w14:textId="77777777" w:rsidTr="00BB5A5E">
        <w:trPr>
          <w:trHeight w:val="94"/>
        </w:trPr>
        <w:tc>
          <w:tcPr>
            <w:tcW w:w="4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6E75CF2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Nr.</w:t>
            </w:r>
          </w:p>
        </w:tc>
        <w:tc>
          <w:tcPr>
            <w:tcW w:w="595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4E59A3E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Inhalt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75AE655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erledigen bis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543325A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zuständig</w:t>
            </w:r>
          </w:p>
        </w:tc>
      </w:tr>
      <w:tr w:rsidR="00433CF7" w:rsidRPr="00DB43B0" w14:paraId="3096D49A" w14:textId="77777777" w:rsidTr="00BB5A5E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026163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5F01DC" w14:textId="77777777" w:rsidR="00DA3EE4" w:rsidRPr="00DB43B0" w:rsidRDefault="00F41B05" w:rsidP="00F41B0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Nicht </w:t>
            </w:r>
            <w:proofErr w:type="spellStart"/>
            <w:r>
              <w:rPr>
                <w:rFonts w:cs="Arial"/>
                <w:sz w:val="20"/>
                <w:szCs w:val="20"/>
              </w:rPr>
              <w:t>fertigestellte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Issues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besprochen und abgeklärt warum Sie nicht fertig wurden.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D7282B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2CCBE4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433CF7" w:rsidRPr="00DB43B0" w14:paraId="5767B87C" w14:textId="77777777" w:rsidTr="00BB5A5E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66EBA4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6AC84B" w14:textId="77777777" w:rsidR="00433CF7" w:rsidRDefault="00F41B05" w:rsidP="00F41B0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Demonstration der Ergebnisse und Rückmeldung durch die Kollegen:</w:t>
            </w:r>
          </w:p>
          <w:p w14:paraId="3392DDA8" w14:textId="77777777" w:rsidR="00F41B05" w:rsidRDefault="00F41B05" w:rsidP="00F41B05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 des Webinterfaces</w:t>
            </w:r>
          </w:p>
          <w:p w14:paraId="244E4BFA" w14:textId="77777777" w:rsidR="00DA3EE4" w:rsidRPr="00DA3EE4" w:rsidRDefault="00F41B05" w:rsidP="00DA3EE4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Demo der Repräsentationsseite und besprechen von einigen Unklarheiten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C57668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5C63A6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433CF7" w:rsidRPr="00DB43B0" w14:paraId="48283CC0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1D5D71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967D36" w14:textId="77777777" w:rsidR="00433CF7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Abklärung, wie die Kommunikation zwischen App und API funktioniert:</w:t>
            </w:r>
          </w:p>
          <w:p w14:paraId="0E4E4D32" w14:textId="77777777" w:rsidR="00F41B05" w:rsidRDefault="00F41B05" w:rsidP="00F41B05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Technologien, im Detail besprochen</w:t>
            </w:r>
          </w:p>
          <w:p w14:paraId="6CF44310" w14:textId="77777777" w:rsidR="00F41B05" w:rsidRDefault="00F41B05" w:rsidP="00F41B05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Vervollständigung des Modells</w:t>
            </w:r>
          </w:p>
          <w:p w14:paraId="71BDBD16" w14:textId="77777777" w:rsidR="00433CF7" w:rsidRPr="00DA3EE4" w:rsidRDefault="00F41B05" w:rsidP="008338CB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Abfragezeitpunkte festgelegt. Das heißt, wann werden welche Daten von wo, wohin verschickt.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0BF400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9C52FB" w14:textId="77777777" w:rsidR="00433CF7" w:rsidRPr="00DB43B0" w:rsidRDefault="00F41B05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LS</w:t>
            </w:r>
          </w:p>
        </w:tc>
      </w:tr>
      <w:tr w:rsidR="00433CF7" w:rsidRPr="00DB43B0" w14:paraId="53AFA9E4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F7C39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3D74D1" w14:textId="77777777" w:rsidR="00DA3EE4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Besprechung über die Verwendung der Infrastruktur, vor allem des Webservers. Dabei wurde die Vorgehensweise und Einzelheiten besprochen.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B75529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ADA90" w14:textId="77777777" w:rsidR="00433CF7" w:rsidRPr="00DB43B0" w:rsidRDefault="00BB5A5E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</w:t>
            </w:r>
          </w:p>
        </w:tc>
      </w:tr>
      <w:tr w:rsidR="00BB5A5E" w:rsidRPr="00DB43B0" w14:paraId="5CA38E30" w14:textId="77777777" w:rsidTr="00BB5A5E">
        <w:trPr>
          <w:trHeight w:val="585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15791B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D3BC26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Retrospective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Es wurde </w:t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angemerkt,dass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 xml:space="preserve"> in Zukunft die neuen Labels im Repository mehr Bedeutung bekommen sollten.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E5F89D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7F6DC9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BB5A5E" w:rsidRPr="00DB43B0" w14:paraId="63AF23B0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29CEF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9B39F7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Planning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560B9AF6" w14:textId="77777777" w:rsidR="00BB5A5E" w:rsidRDefault="00BB5A5E" w:rsidP="00BB5A5E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Anlegen von neuen </w:t>
            </w:r>
            <w:proofErr w:type="spellStart"/>
            <w:r>
              <w:rPr>
                <w:rFonts w:cs="Arial"/>
                <w:sz w:val="20"/>
                <w:szCs w:val="20"/>
              </w:rPr>
              <w:t>Issues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für den neuen Sprint. Siehe </w:t>
            </w:r>
            <w:proofErr w:type="spellStart"/>
            <w:r>
              <w:rPr>
                <w:rFonts w:cs="Arial"/>
                <w:sz w:val="20"/>
                <w:szCs w:val="20"/>
              </w:rPr>
              <w:t>Issue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Liste im </w:t>
            </w:r>
            <w:proofErr w:type="spellStart"/>
            <w:r>
              <w:rPr>
                <w:rFonts w:cs="Arial"/>
                <w:sz w:val="20"/>
                <w:szCs w:val="20"/>
              </w:rPr>
              <w:t>git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F41B05">
              <w:rPr>
                <w:rFonts w:cs="Arial"/>
                <w:sz w:val="20"/>
                <w:szCs w:val="20"/>
              </w:rPr>
              <w:t>Repository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1644AE3B" w14:textId="77777777" w:rsidR="00BB5A5E" w:rsidRPr="00E471B9" w:rsidRDefault="00BB5A5E" w:rsidP="00BB5A5E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User Stories für den neuen Sprint wurden festgelegt.</w:t>
            </w:r>
          </w:p>
          <w:p w14:paraId="63DCBF42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A23F2A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18.08.2018</w:t>
            </w: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5DEF39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LS</w:t>
            </w:r>
          </w:p>
        </w:tc>
      </w:tr>
      <w:tr w:rsidR="00BB5A5E" w:rsidRPr="00DB43B0" w14:paraId="2EACCF47" w14:textId="77777777" w:rsidTr="00BB5A5E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909CD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9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F9E8C4" w14:textId="77777777" w:rsidR="00BB5A5E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63AB9B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BB0B48" w14:textId="77777777" w:rsidR="00BB5A5E" w:rsidRPr="00DB43B0" w:rsidRDefault="00BB5A5E" w:rsidP="00BB5A5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698B607" w14:textId="77777777" w:rsidR="00433CF7" w:rsidRPr="00972081" w:rsidRDefault="00433CF7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sectPr w:rsidR="00433CF7" w:rsidRPr="009720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FC74" w14:textId="77777777" w:rsidR="00D01C33" w:rsidRDefault="00D01C33" w:rsidP="00CB5678">
      <w:pPr>
        <w:spacing w:after="0" w:line="240" w:lineRule="auto"/>
      </w:pPr>
      <w:r>
        <w:separator/>
      </w:r>
    </w:p>
  </w:endnote>
  <w:endnote w:type="continuationSeparator" w:id="0">
    <w:p w14:paraId="61A71957" w14:textId="77777777" w:rsidR="00D01C33" w:rsidRDefault="00D01C33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8637" w14:textId="31A28B78"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2216C2">
      <w:rPr>
        <w:noProof/>
        <w:sz w:val="20"/>
        <w:szCs w:val="20"/>
      </w:rPr>
      <w:t>Protkoll vom 18.08.2018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7B8A"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1A48" w14:textId="77777777" w:rsidR="00D01C33" w:rsidRDefault="00D01C33" w:rsidP="00CB5678">
      <w:pPr>
        <w:spacing w:after="0" w:line="240" w:lineRule="auto"/>
      </w:pPr>
      <w:r>
        <w:separator/>
      </w:r>
    </w:p>
  </w:footnote>
  <w:footnote w:type="continuationSeparator" w:id="0">
    <w:p w14:paraId="3F6C13EE" w14:textId="77777777" w:rsidR="00D01C33" w:rsidRDefault="00D01C33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066" w14:textId="7FA62427"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 w:rsidR="00BE0CE5">
      <w:rPr>
        <w:sz w:val="20"/>
        <w:szCs w:val="20"/>
      </w:rPr>
      <w:t>SimpleQ</w:t>
    </w:r>
    <w:proofErr w:type="spellEnd"/>
    <w:r w:rsidR="00CB5678" w:rsidRPr="00CB5678">
      <w:rPr>
        <w:sz w:val="20"/>
        <w:szCs w:val="20"/>
      </w:rPr>
      <w:tab/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2216C2">
      <w:rPr>
        <w:noProof/>
        <w:sz w:val="20"/>
        <w:szCs w:val="20"/>
      </w:rPr>
      <w:t>2018-09-05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4AAF"/>
    <w:multiLevelType w:val="hybridMultilevel"/>
    <w:tmpl w:val="DC727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B397F"/>
    <w:multiLevelType w:val="hybridMultilevel"/>
    <w:tmpl w:val="1CAEAB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C0BD1"/>
    <w:multiLevelType w:val="hybridMultilevel"/>
    <w:tmpl w:val="1592CC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8A"/>
    <w:rsid w:val="00074068"/>
    <w:rsid w:val="0012515E"/>
    <w:rsid w:val="00205344"/>
    <w:rsid w:val="002216C2"/>
    <w:rsid w:val="00221BB3"/>
    <w:rsid w:val="002B1A0F"/>
    <w:rsid w:val="00307B8A"/>
    <w:rsid w:val="00315DD1"/>
    <w:rsid w:val="0032357F"/>
    <w:rsid w:val="00433CF7"/>
    <w:rsid w:val="004D021D"/>
    <w:rsid w:val="005B79E5"/>
    <w:rsid w:val="0068572E"/>
    <w:rsid w:val="00830D6B"/>
    <w:rsid w:val="00835E2E"/>
    <w:rsid w:val="008578FA"/>
    <w:rsid w:val="0091506A"/>
    <w:rsid w:val="00972081"/>
    <w:rsid w:val="00A04EEF"/>
    <w:rsid w:val="00A1315E"/>
    <w:rsid w:val="00A35A08"/>
    <w:rsid w:val="00B011D5"/>
    <w:rsid w:val="00B42544"/>
    <w:rsid w:val="00BB5A5E"/>
    <w:rsid w:val="00BE0CE5"/>
    <w:rsid w:val="00C54B38"/>
    <w:rsid w:val="00CB5678"/>
    <w:rsid w:val="00D01C33"/>
    <w:rsid w:val="00D069DC"/>
    <w:rsid w:val="00D52BE1"/>
    <w:rsid w:val="00DA3EE4"/>
    <w:rsid w:val="00DD50A4"/>
    <w:rsid w:val="00E471B9"/>
    <w:rsid w:val="00EF49D5"/>
    <w:rsid w:val="00F41B05"/>
    <w:rsid w:val="00F47F3D"/>
    <w:rsid w:val="00F6550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E45C1"/>
  <w15:chartTrackingRefBased/>
  <w15:docId w15:val="{F92C4630-7DAB-4C68-BE1C-49A9E3D4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33CF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protokolle\Protkoll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Protkollvorlage.dotx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4AHIF</cp:lastModifiedBy>
  <cp:revision>8</cp:revision>
  <cp:lastPrinted>2018-09-05T16:38:00Z</cp:lastPrinted>
  <dcterms:created xsi:type="dcterms:W3CDTF">2018-09-05T16:25:00Z</dcterms:created>
  <dcterms:modified xsi:type="dcterms:W3CDTF">2018-09-05T16:38:00Z</dcterms:modified>
</cp:coreProperties>
</file>