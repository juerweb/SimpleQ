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77777777" w:rsidR="00A324FF" w:rsidRPr="00A324FF" w:rsidRDefault="00A324FF" w:rsidP="00A324FF">
      <w:r w:rsidRPr="00A324FF">
        <w:rPr>
          <w:u w:val="single"/>
        </w:rPr>
        <w:t>Datum und Ort:</w:t>
      </w:r>
      <w:r>
        <w:t xml:space="preserve"> </w:t>
      </w:r>
      <w:r w:rsidR="00936C96">
        <w:t>18.09.2018, 15:15 – 16:05 Uhr in 2700, Wiener Neustadt, Dr. Eckener Gasse 2</w:t>
      </w:r>
    </w:p>
    <w:p w14:paraId="4A2B843F" w14:textId="77777777" w:rsidR="00A324FF" w:rsidRDefault="00A324FF" w:rsidP="00A324FF">
      <w:pPr>
        <w:pStyle w:val="berschrift2"/>
      </w:pPr>
      <w:r w:rsidRPr="00A324FF">
        <w:t>Anwesende</w:t>
      </w:r>
    </w:p>
    <w:p w14:paraId="7FC42A7A" w14:textId="77777777"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Krukenfellner,</w:t>
      </w:r>
      <w:r w:rsidR="00936C96">
        <w:t xml:space="preserve"> 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722567E9" w14:textId="77777777" w:rsidR="00A324FF" w:rsidRDefault="00A324FF" w:rsidP="00A324FF">
      <w:r w:rsidRPr="00A324FF">
        <w:rPr>
          <w:u w:val="single"/>
        </w:rPr>
        <w:t>Protokollführender:</w:t>
      </w:r>
      <w:r>
        <w:t xml:space="preserve"> </w:t>
      </w:r>
      <w:r w:rsidR="00936C96">
        <w:t>Jürgen Weber</w:t>
      </w:r>
    </w:p>
    <w:p w14:paraId="672A6659" w14:textId="77777777" w:rsidR="00C8397B" w:rsidRPr="00A324FF" w:rsidRDefault="00C8397B" w:rsidP="00A324FF"/>
    <w:p w14:paraId="032CD540" w14:textId="77777777" w:rsidR="00936C96" w:rsidRDefault="00A324FF" w:rsidP="001B1788">
      <w:pPr>
        <w:pStyle w:val="berschrift2"/>
      </w:pPr>
      <w:r>
        <w:t>Ergebnisse/Beschlüsse</w:t>
      </w:r>
    </w:p>
    <w:p w14:paraId="41660A81" w14:textId="77777777" w:rsidR="00936C96" w:rsidRDefault="00936C96" w:rsidP="00936C96">
      <w:pPr>
        <w:rPr>
          <w:b/>
        </w:rPr>
      </w:pPr>
      <w:r w:rsidRPr="00C8397B">
        <w:rPr>
          <w:b/>
        </w:rPr>
        <w:t xml:space="preserve">Erhebung der Funktionsweise eines </w:t>
      </w:r>
      <w:proofErr w:type="spellStart"/>
      <w:r w:rsidRPr="00C8397B">
        <w:rPr>
          <w:b/>
        </w:rPr>
        <w:t>Notification</w:t>
      </w:r>
      <w:proofErr w:type="spellEnd"/>
      <w:r w:rsidRPr="00C8397B">
        <w:rPr>
          <w:b/>
        </w:rPr>
        <w:t xml:space="preserve"> Hub</w:t>
      </w:r>
      <w:r w:rsidR="007F300F">
        <w:rPr>
          <w:b/>
        </w:rPr>
        <w:t xml:space="preserve"> (durch Jürgen Weber)</w:t>
      </w:r>
    </w:p>
    <w:p w14:paraId="11C3EE3C" w14:textId="77777777" w:rsidR="00936C96" w:rsidRDefault="00936C96" w:rsidP="00936C96">
      <w:r>
        <w:t xml:space="preserve">Es wurde festgehalten, dass im Rahmen der Diplomschrift das Thema </w:t>
      </w:r>
      <w:proofErr w:type="spellStart"/>
      <w:r>
        <w:t>Notification</w:t>
      </w:r>
      <w:proofErr w:type="spellEnd"/>
      <w:r>
        <w:t xml:space="preserve"> Hub behandelt wird. Es sollen technische Details ausgearbeitet werden und diese fachlich gut formuliert zusammengefasst werden. Dabei soll festgehalten werden, wie </w:t>
      </w:r>
      <w:proofErr w:type="spellStart"/>
      <w:r>
        <w:t>Notification</w:t>
      </w:r>
      <w:proofErr w:type="spellEnd"/>
      <w:r>
        <w:t xml:space="preserve"> Hubs im Allgemeinen arbeiten und warum im Rahmen des Projekts </w:t>
      </w:r>
      <w:proofErr w:type="spellStart"/>
      <w:r>
        <w:t>One</w:t>
      </w:r>
      <w:proofErr w:type="spellEnd"/>
      <w:r>
        <w:t xml:space="preserve"> Signal verwendet wird.</w:t>
      </w:r>
    </w:p>
    <w:p w14:paraId="01FBBBAD" w14:textId="77777777" w:rsidR="00936C96" w:rsidRPr="00C8397B" w:rsidRDefault="00936C96" w:rsidP="00936C96">
      <w:pPr>
        <w:rPr>
          <w:b/>
        </w:rPr>
      </w:pPr>
      <w:r w:rsidRPr="00C8397B">
        <w:rPr>
          <w:b/>
        </w:rPr>
        <w:t xml:space="preserve">Debugging und Testen auf </w:t>
      </w:r>
      <w:r w:rsidR="00B70EB6">
        <w:rPr>
          <w:b/>
        </w:rPr>
        <w:t>i</w:t>
      </w:r>
      <w:r w:rsidRPr="00C8397B">
        <w:rPr>
          <w:b/>
        </w:rPr>
        <w:t>OS Gerät</w:t>
      </w:r>
      <w:r w:rsidR="00536895">
        <w:rPr>
          <w:b/>
        </w:rPr>
        <w:t xml:space="preserve"> (durch Jürgen Weber und Nico Srnka)</w:t>
      </w:r>
    </w:p>
    <w:p w14:paraId="7DB5F678" w14:textId="77777777" w:rsidR="00936C96" w:rsidRDefault="00936C96" w:rsidP="00936C96">
      <w:r>
        <w:t xml:space="preserve">Die App ist bis jetzt nur auf Android und UWP getestet worden. Die </w:t>
      </w:r>
      <w:r w:rsidR="00B70EB6">
        <w:t>i</w:t>
      </w:r>
      <w:r>
        <w:t>OS Variante ist aufgrund von komplexeren Vorgängen derzeit noch nicht getestet worden. Dies wird mithilfe der Unterstützung von Nico Srnka in nächster Zeit umgesetzt.</w:t>
      </w:r>
    </w:p>
    <w:p w14:paraId="5BC2B367" w14:textId="77777777" w:rsidR="00936C96" w:rsidRPr="00C8397B" w:rsidRDefault="00936C96" w:rsidP="00936C96">
      <w:pPr>
        <w:rPr>
          <w:b/>
        </w:rPr>
      </w:pPr>
      <w:r w:rsidRPr="00C8397B">
        <w:rPr>
          <w:b/>
        </w:rPr>
        <w:t>Daten sollen nicht mehr mit Benachrichtigung übertragen werden</w:t>
      </w:r>
      <w:r w:rsidR="000457C0">
        <w:rPr>
          <w:b/>
        </w:rPr>
        <w:t xml:space="preserve"> (durch Jürgen Weber und Lukas Schendlinger)</w:t>
      </w:r>
    </w:p>
    <w:p w14:paraId="7DE61BEA" w14:textId="77777777" w:rsidR="00936C96" w:rsidRDefault="00936C96" w:rsidP="00936C96">
      <w:r>
        <w:t>Aufgrund von Datenschutzproblemen ändert sich der Vorgang, falls eine neue Frage verfügbar ist. Folgender neuer Ablauf wurde vereinbart:</w:t>
      </w:r>
    </w:p>
    <w:p w14:paraId="593D73D9" w14:textId="77777777" w:rsidR="00936C96" w:rsidRDefault="00D246E5" w:rsidP="00936C96">
      <w:pPr>
        <w:pStyle w:val="Listenabsatz"/>
        <w:numPr>
          <w:ilvl w:val="0"/>
          <w:numId w:val="1"/>
        </w:numPr>
      </w:pPr>
      <w:r>
        <w:t>Es wird eine neue Umfrage angelegt.</w:t>
      </w:r>
    </w:p>
    <w:p w14:paraId="5DB0F98C" w14:textId="77777777" w:rsidR="00D246E5" w:rsidRDefault="00D246E5" w:rsidP="00D246E5">
      <w:pPr>
        <w:pStyle w:val="Listenabsatz"/>
        <w:numPr>
          <w:ilvl w:val="0"/>
          <w:numId w:val="1"/>
        </w:numPr>
      </w:pPr>
      <w:r>
        <w:t>Der Anwender bekommt eine Benachrichtigung, dass es eine neue Umfrage gibt.</w:t>
      </w:r>
    </w:p>
    <w:p w14:paraId="5F5742A3" w14:textId="77777777" w:rsidR="00D246E5" w:rsidRDefault="00D246E5" w:rsidP="00D246E5">
      <w:pPr>
        <w:pStyle w:val="Listenabsatz"/>
        <w:numPr>
          <w:ilvl w:val="0"/>
          <w:numId w:val="1"/>
        </w:numPr>
      </w:pPr>
      <w:r>
        <w:t>Die App fragt im Hintergrund die Daten für die Umfrage, direkt über eine neue API-Methode, an.</w:t>
      </w:r>
    </w:p>
    <w:p w14:paraId="1D79E811" w14:textId="77777777" w:rsidR="00D246E5" w:rsidRDefault="00D246E5" w:rsidP="00D246E5">
      <w:pPr>
        <w:pStyle w:val="Listenabsatz"/>
        <w:numPr>
          <w:ilvl w:val="0"/>
          <w:numId w:val="1"/>
        </w:numPr>
      </w:pPr>
      <w:r>
        <w:t>Falls die Daten empfangen werden, bekommt der Kunde die neue Umfrage zur Beantwortung in der App vorgelegt.</w:t>
      </w:r>
    </w:p>
    <w:p w14:paraId="2830B434" w14:textId="77777777" w:rsidR="00936C96" w:rsidRDefault="00D246E5" w:rsidP="00936C96">
      <w:r>
        <w:t>Der neue Ablauf unterscheidet sich grundsätzlich in Punkt 3 vom alten. Im vorherigen Ablauf wurden die Daten direkt mit der Benachrichtigung übertragen.</w:t>
      </w:r>
    </w:p>
    <w:p w14:paraId="2809F5D4" w14:textId="77777777" w:rsidR="0034476B" w:rsidRPr="00C8397B" w:rsidRDefault="0034476B" w:rsidP="00936C96">
      <w:pPr>
        <w:rPr>
          <w:b/>
        </w:rPr>
      </w:pPr>
      <w:r w:rsidRPr="00C8397B">
        <w:rPr>
          <w:b/>
        </w:rPr>
        <w:t>Sicherheit der API-Schnittstelle</w:t>
      </w:r>
      <w:r w:rsidR="000457C0">
        <w:rPr>
          <w:b/>
        </w:rPr>
        <w:t xml:space="preserve"> (durch Jürgen Weber und Lukas Schendlinger)</w:t>
      </w:r>
    </w:p>
    <w:p w14:paraId="460909B8" w14:textId="77777777" w:rsidR="0034476B" w:rsidRDefault="0034476B" w:rsidP="00936C96">
      <w:r>
        <w:t>Die API-Schnittstelle muss eine Authentifizierung vorgelagert werden, da ansonsten jeder die API-Methoden nutzen kann. Es wurde diskutiert, welche Methode die sinnvollsten ist. Es wurde sich darauf geeinigt, dass ein Zertifikat erstellt wird, mit welchen sich die App bei der API authentifizieren kann.</w:t>
      </w:r>
    </w:p>
    <w:p w14:paraId="0A37501D" w14:textId="77777777" w:rsidR="003969C9" w:rsidRDefault="003969C9" w:rsidP="00936C96"/>
    <w:p w14:paraId="5C5DE1B7" w14:textId="77777777" w:rsidR="00C8397B" w:rsidRDefault="00E91E5F" w:rsidP="00936C96">
      <w:pPr>
        <w:rPr>
          <w:b/>
        </w:rPr>
      </w:pPr>
      <w:r w:rsidRPr="00E91E5F">
        <w:rPr>
          <w:b/>
        </w:rPr>
        <w:lastRenderedPageBreak/>
        <w:t>Beschreibung und Erklärung der API (durch Lukas Schendlinger)</w:t>
      </w:r>
    </w:p>
    <w:p w14:paraId="5BA076C3" w14:textId="77777777" w:rsidR="00E91E5F" w:rsidRDefault="00E91E5F" w:rsidP="00936C96">
      <w:r>
        <w:t>Die Methoden und die grundsätzliche Funktionsweise der API Schnittstelle soll schriftlich festgehalten werden. Diese Erklärungen sollen einfach verständlich formuliert werden und sollen im üblichen Schema angelegt werden. Das heißt: Parameter, Typ (</w:t>
      </w:r>
      <w:proofErr w:type="spellStart"/>
      <w:r>
        <w:t>get</w:t>
      </w:r>
      <w:proofErr w:type="spellEnd"/>
      <w:r>
        <w:t xml:space="preserve"> </w:t>
      </w:r>
      <w:proofErr w:type="spellStart"/>
      <w:r>
        <w:t>or</w:t>
      </w:r>
      <w:proofErr w:type="spellEnd"/>
      <w:r>
        <w:t xml:space="preserve"> </w:t>
      </w:r>
      <w:proofErr w:type="spellStart"/>
      <w:r>
        <w:t>post</w:t>
      </w:r>
      <w:proofErr w:type="spellEnd"/>
      <w:r>
        <w:t xml:space="preserve">), Methodenname, Rückgabewerte und ein Beispielaufruf. </w:t>
      </w:r>
    </w:p>
    <w:p w14:paraId="21212AC5" w14:textId="77777777" w:rsidR="001528B0" w:rsidRPr="00676417" w:rsidRDefault="001528B0" w:rsidP="00936C96">
      <w:pPr>
        <w:rPr>
          <w:b/>
        </w:rPr>
      </w:pPr>
      <w:r w:rsidRPr="00676417">
        <w:rPr>
          <w:b/>
        </w:rPr>
        <w:t>Besprechung des ERD</w:t>
      </w:r>
      <w:r w:rsidR="00676417" w:rsidRPr="00676417">
        <w:rPr>
          <w:b/>
        </w:rPr>
        <w:t xml:space="preserve"> (durch Lukas Schendlinger)</w:t>
      </w:r>
    </w:p>
    <w:p w14:paraId="154EBCAA" w14:textId="77777777" w:rsidR="001528B0" w:rsidRDefault="001528B0" w:rsidP="00936C96">
      <w:r>
        <w:t>Die Besprechung wurde noch nicht durchgeführt</w:t>
      </w:r>
      <w:r w:rsidR="00AF0785">
        <w:t>!</w:t>
      </w:r>
      <w:r>
        <w:t xml:space="preserve"> Es wurde vereinbart, </w:t>
      </w:r>
      <w:r w:rsidR="00241409">
        <w:t>dass dies</w:t>
      </w:r>
      <w:r>
        <w:t xml:space="preserve"> in naher Zukunft durch</w:t>
      </w:r>
      <w:r w:rsidR="001A4265">
        <w:t>besprochen wird</w:t>
      </w:r>
      <w:r>
        <w:t xml:space="preserve"> und zusätzlich mit Mag. Gabriele Haas abgeklärt werden.</w:t>
      </w:r>
    </w:p>
    <w:p w14:paraId="2B6B1DDB" w14:textId="77777777" w:rsidR="00884015" w:rsidRDefault="00884015" w:rsidP="00936C96">
      <w:pPr>
        <w:rPr>
          <w:b/>
        </w:rPr>
      </w:pPr>
      <w:r>
        <w:rPr>
          <w:b/>
        </w:rPr>
        <w:t>Fertigstellung der Website und Vorstellung eines Prototyps</w:t>
      </w:r>
      <w:r w:rsidR="00A05A66">
        <w:rPr>
          <w:b/>
        </w:rPr>
        <w:t xml:space="preserve"> (durch Nico Srnka)</w:t>
      </w:r>
    </w:p>
    <w:p w14:paraId="5FADCE5A" w14:textId="77777777" w:rsidR="00884015" w:rsidRDefault="00884015" w:rsidP="00936C96">
      <w:r>
        <w:t>Es wurde besprochen, dass die Webseite fertig und für den Auftraggeber zur Schau gestellt wird. Dies soll in der ersten Oktoberwoche geschehen. Ebenfalls wurde das FAQ besprochen, welches Daten aus der Datenbank laden soll und einfach</w:t>
      </w:r>
      <w:r w:rsidR="00AD4CC0">
        <w:t>en</w:t>
      </w:r>
      <w:r>
        <w:t xml:space="preserve"> </w:t>
      </w:r>
      <w:r w:rsidR="00AD4CC0">
        <w:t xml:space="preserve">Austausch des Inhalts </w:t>
      </w:r>
      <w:r>
        <w:t>ermöglichen soll. Also kein statisches FAQ.</w:t>
      </w:r>
    </w:p>
    <w:p w14:paraId="3E7B9E9F" w14:textId="77777777" w:rsidR="00A05A66" w:rsidRPr="00A05A66" w:rsidRDefault="00A05A66" w:rsidP="00936C96">
      <w:pPr>
        <w:rPr>
          <w:b/>
        </w:rPr>
      </w:pPr>
      <w:r w:rsidRPr="00A05A66">
        <w:rPr>
          <w:b/>
        </w:rPr>
        <w:t>Erstellung eines Mockups für das Webinterface und Implementierung davon (durch Tobias Krukenfellner)</w:t>
      </w:r>
    </w:p>
    <w:p w14:paraId="3E61DC38" w14:textId="77777777" w:rsidR="00A05A66" w:rsidRDefault="008E3C7C" w:rsidP="00936C96">
      <w:r>
        <w:t>Bisher wurden für das Webinterface (alle Reiter) mittels eines Mockups grafisch umgesetzt. Danach wurde als erstes die Umfrageauswertung (aufgrund von Zusammenarbeit mit Lukas) als erster Teil implementiert. Aufgrund der begrenzten Zeit wird die Umfrageauswertung in der nächsten Besprechung noch genauer unter die Lupe genommen.</w:t>
      </w:r>
    </w:p>
    <w:p w14:paraId="403C5C5A" w14:textId="77777777" w:rsidR="008E3C7C" w:rsidRPr="00884015" w:rsidRDefault="008E3C7C" w:rsidP="00936C96">
      <w:r>
        <w:t>Außerdem wurde kurz besprochen, welche Anforderungen für die (momentan dürftig implementierte) Umfrageerstellung vorliegen.</w:t>
      </w:r>
    </w:p>
    <w:p w14:paraId="5DAB6C7B" w14:textId="77777777" w:rsidR="00884015" w:rsidRPr="00884015" w:rsidRDefault="00884015" w:rsidP="00936C96">
      <w:pPr>
        <w:rPr>
          <w:b/>
        </w:rPr>
      </w:pP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77777777" w:rsidR="00C8397B" w:rsidRDefault="00C8397B" w:rsidP="00C8397B">
      <w:r>
        <w:t xml:space="preserve">Der nächste Termin zwischen Projektteam und Projektbetreuer wird am 25. September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777687B6" w14:textId="77777777" w:rsidR="00C8397B" w:rsidRDefault="00B70EB6" w:rsidP="00C8397B">
      <w:pPr>
        <w:pStyle w:val="Listenabsatz"/>
        <w:numPr>
          <w:ilvl w:val="0"/>
          <w:numId w:val="3"/>
        </w:numPr>
      </w:pPr>
      <w:r>
        <w:t>Testen der A</w:t>
      </w:r>
      <w:r w:rsidR="002A1826">
        <w:t>pp</w:t>
      </w:r>
      <w:r>
        <w:t xml:space="preserve"> auf einem iOS Gerät</w:t>
      </w:r>
      <w:r w:rsidR="00DA7813">
        <w:t xml:space="preserve"> (Weber)</w:t>
      </w:r>
    </w:p>
    <w:p w14:paraId="0DA88DE5" w14:textId="77777777" w:rsidR="00B70EB6" w:rsidRDefault="00B70EB6" w:rsidP="00C8397B">
      <w:pPr>
        <w:pStyle w:val="Listenabsatz"/>
        <w:numPr>
          <w:ilvl w:val="0"/>
          <w:numId w:val="3"/>
        </w:numPr>
      </w:pPr>
      <w:r>
        <w:t xml:space="preserve">Technische Details zu </w:t>
      </w:r>
      <w:proofErr w:type="spellStart"/>
      <w:r>
        <w:t>OneSignal</w:t>
      </w:r>
      <w:proofErr w:type="spellEnd"/>
      <w:r>
        <w:t xml:space="preserve"> herausfinden und festhalten</w:t>
      </w:r>
      <w:r w:rsidR="00DA7813">
        <w:t xml:space="preserve"> (Weber)</w:t>
      </w:r>
    </w:p>
    <w:p w14:paraId="7182D4D2" w14:textId="77777777" w:rsidR="00B70EB6" w:rsidRDefault="00B70EB6" w:rsidP="00C8397B">
      <w:pPr>
        <w:pStyle w:val="Listenabsatz"/>
        <w:numPr>
          <w:ilvl w:val="0"/>
          <w:numId w:val="3"/>
        </w:numPr>
      </w:pPr>
      <w:r>
        <w:t>Implementierung des Zertifikats in der A</w:t>
      </w:r>
      <w:r w:rsidR="00DA7813">
        <w:t>pp</w:t>
      </w:r>
      <w:r>
        <w:t xml:space="preserve"> für die Authentifizierung </w:t>
      </w:r>
      <w:r w:rsidR="00DA7813">
        <w:t>der API (Weber</w:t>
      </w:r>
      <w:r w:rsidR="0005344C">
        <w:t>, Schendlinger</w:t>
      </w:r>
      <w:r w:rsidR="00DA7813">
        <w:t>)</w:t>
      </w:r>
    </w:p>
    <w:p w14:paraId="07F7328E" w14:textId="77777777" w:rsidR="002A1826" w:rsidRDefault="0005344C" w:rsidP="00C8397B">
      <w:pPr>
        <w:pStyle w:val="Listenabsatz"/>
        <w:numPr>
          <w:ilvl w:val="0"/>
          <w:numId w:val="3"/>
        </w:numPr>
      </w:pPr>
      <w:r>
        <w:t>Daten für die Umfrage sollen via API abgefragt werden (Weber, Schendlinger)</w:t>
      </w:r>
    </w:p>
    <w:p w14:paraId="5959A49F" w14:textId="77777777" w:rsidR="00244921" w:rsidRDefault="00244921" w:rsidP="00C8397B">
      <w:pPr>
        <w:pStyle w:val="Listenabsatz"/>
        <w:numPr>
          <w:ilvl w:val="0"/>
          <w:numId w:val="3"/>
        </w:numPr>
      </w:pPr>
      <w:r>
        <w:t>Beschreibung und Erklärung der API (</w:t>
      </w:r>
      <w:r w:rsidR="0017509D">
        <w:t>Schendlinger)</w:t>
      </w:r>
    </w:p>
    <w:p w14:paraId="5C84D6DF" w14:textId="77777777" w:rsidR="00884015" w:rsidRDefault="00884015" w:rsidP="00C8397B">
      <w:pPr>
        <w:pStyle w:val="Listenabsatz"/>
        <w:numPr>
          <w:ilvl w:val="0"/>
          <w:numId w:val="3"/>
        </w:numPr>
      </w:pPr>
      <w:r>
        <w:t>Fertigstellung der Webseite (Srnka)</w:t>
      </w:r>
    </w:p>
    <w:p w14:paraId="32F5AF1D" w14:textId="77777777" w:rsidR="00884015" w:rsidRDefault="00884015" w:rsidP="00C8397B">
      <w:pPr>
        <w:pStyle w:val="Listenabsatz"/>
        <w:numPr>
          <w:ilvl w:val="0"/>
          <w:numId w:val="3"/>
        </w:numPr>
      </w:pPr>
      <w:r>
        <w:t>Vorstellung der Webseite für den Auftraggeber (Srnka)</w:t>
      </w:r>
    </w:p>
    <w:p w14:paraId="08FA97B2" w14:textId="77777777" w:rsidR="008E3C7C" w:rsidRDefault="008E3C7C" w:rsidP="00C8397B">
      <w:pPr>
        <w:pStyle w:val="Listenabsatz"/>
        <w:numPr>
          <w:ilvl w:val="0"/>
          <w:numId w:val="3"/>
        </w:numPr>
      </w:pPr>
      <w:r>
        <w:t>Fertigstellen der Umfrageauswertung (Krukenfellner)</w:t>
      </w:r>
    </w:p>
    <w:p w14:paraId="11650A0F" w14:textId="77777777" w:rsidR="008E3C7C" w:rsidRPr="00C8397B" w:rsidRDefault="32C06254" w:rsidP="00C8397B">
      <w:pPr>
        <w:pStyle w:val="Listenabsatz"/>
        <w:numPr>
          <w:ilvl w:val="0"/>
          <w:numId w:val="3"/>
        </w:numPr>
      </w:pPr>
      <w:r>
        <w:t>Implementieren der Umfrageerstellung (Krukenfellner)</w:t>
      </w:r>
    </w:p>
    <w:p w14:paraId="2784C8A2" w14:textId="6E778117" w:rsidR="00972081" w:rsidRPr="00661B25" w:rsidRDefault="00972081" w:rsidP="32C06254"/>
    <w:p w14:paraId="2C5F790D" w14:textId="514B7B88" w:rsidR="00972081" w:rsidRPr="00661B25" w:rsidRDefault="00972081" w:rsidP="32C06254"/>
    <w:p w14:paraId="7921FEDE" w14:textId="4B411D79" w:rsidR="00972081" w:rsidRPr="00661B25" w:rsidRDefault="00972081" w:rsidP="32C06254"/>
    <w:p w14:paraId="780213A5" w14:textId="11E03D35" w:rsidR="00972081" w:rsidRPr="00661B25"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17D9F23" w:rsidR="32C06254" w:rsidRDefault="001E173E" w:rsidP="32C06254">
      <w:r>
        <w:rPr>
          <w:noProof/>
        </w:rPr>
        <w:drawing>
          <wp:anchor distT="0" distB="0" distL="114300" distR="114300" simplePos="0" relativeHeight="251658240" behindDoc="0" locked="0" layoutInCell="1" allowOverlap="1" wp14:anchorId="73F6449C" wp14:editId="39AF9FFA">
            <wp:simplePos x="0" y="0"/>
            <wp:positionH relativeFrom="column">
              <wp:posOffset>1290955</wp:posOffset>
            </wp:positionH>
            <wp:positionV relativeFrom="paragraph">
              <wp:posOffset>154940</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1">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6A2B7D95" w:rsidR="32C06254" w:rsidRDefault="32C06254" w:rsidP="32C06254">
      <w:r>
        <w:t xml:space="preserve">Mag. Markus Reis: </w:t>
      </w:r>
      <w:bookmarkStart w:id="0" w:name="_GoBack"/>
      <w:bookmarkEnd w:id="0"/>
    </w:p>
    <w:sectPr w:rsidR="32C062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6EAA9" w14:textId="77777777" w:rsidR="00DC283D" w:rsidRDefault="00DC283D" w:rsidP="00CB5678">
      <w:pPr>
        <w:spacing w:after="0" w:line="240" w:lineRule="auto"/>
      </w:pPr>
      <w:r>
        <w:separator/>
      </w:r>
    </w:p>
  </w:endnote>
  <w:endnote w:type="continuationSeparator" w:id="0">
    <w:p w14:paraId="2CCD0088" w14:textId="77777777" w:rsidR="00DC283D" w:rsidRDefault="00DC283D"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5839484C"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1E173E">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9C918" w14:textId="77777777" w:rsidR="00DC283D" w:rsidRDefault="00DC283D" w:rsidP="00CB5678">
      <w:pPr>
        <w:spacing w:after="0" w:line="240" w:lineRule="auto"/>
      </w:pPr>
      <w:r>
        <w:separator/>
      </w:r>
    </w:p>
  </w:footnote>
  <w:footnote w:type="continuationSeparator" w:id="0">
    <w:p w14:paraId="6C45AEA6" w14:textId="77777777" w:rsidR="00DC283D" w:rsidRDefault="00DC283D"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56CD60FF" w:rsidR="00B70EB6" w:rsidRPr="00CB5678" w:rsidRDefault="00B70EB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1E173E">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2515E"/>
    <w:rsid w:val="001528B0"/>
    <w:rsid w:val="0017509D"/>
    <w:rsid w:val="001A4265"/>
    <w:rsid w:val="001B1788"/>
    <w:rsid w:val="001E173E"/>
    <w:rsid w:val="00205344"/>
    <w:rsid w:val="00241409"/>
    <w:rsid w:val="00244921"/>
    <w:rsid w:val="002A1826"/>
    <w:rsid w:val="00315DD1"/>
    <w:rsid w:val="0032357F"/>
    <w:rsid w:val="0034476B"/>
    <w:rsid w:val="003969C9"/>
    <w:rsid w:val="003E00F3"/>
    <w:rsid w:val="004233F9"/>
    <w:rsid w:val="0042548B"/>
    <w:rsid w:val="004749E2"/>
    <w:rsid w:val="004D021D"/>
    <w:rsid w:val="00536895"/>
    <w:rsid w:val="005B79E5"/>
    <w:rsid w:val="005C16F3"/>
    <w:rsid w:val="00661B25"/>
    <w:rsid w:val="00676417"/>
    <w:rsid w:val="0068572E"/>
    <w:rsid w:val="006F60A3"/>
    <w:rsid w:val="00742AB8"/>
    <w:rsid w:val="007B578B"/>
    <w:rsid w:val="007F300F"/>
    <w:rsid w:val="00830D6B"/>
    <w:rsid w:val="00835E2E"/>
    <w:rsid w:val="008578FA"/>
    <w:rsid w:val="00884015"/>
    <w:rsid w:val="008E3C7C"/>
    <w:rsid w:val="00910E2C"/>
    <w:rsid w:val="0091506A"/>
    <w:rsid w:val="00936C96"/>
    <w:rsid w:val="00972081"/>
    <w:rsid w:val="009E1885"/>
    <w:rsid w:val="00A04EEF"/>
    <w:rsid w:val="00A05A66"/>
    <w:rsid w:val="00A1315E"/>
    <w:rsid w:val="00A324FF"/>
    <w:rsid w:val="00A91B1F"/>
    <w:rsid w:val="00AD4CC0"/>
    <w:rsid w:val="00AF0785"/>
    <w:rsid w:val="00B42544"/>
    <w:rsid w:val="00B70EB6"/>
    <w:rsid w:val="00BC2B18"/>
    <w:rsid w:val="00BE0CE5"/>
    <w:rsid w:val="00C2237D"/>
    <w:rsid w:val="00C54B38"/>
    <w:rsid w:val="00C8397B"/>
    <w:rsid w:val="00CB5678"/>
    <w:rsid w:val="00D069DC"/>
    <w:rsid w:val="00D246E5"/>
    <w:rsid w:val="00D52BE1"/>
    <w:rsid w:val="00D95589"/>
    <w:rsid w:val="00DA7813"/>
    <w:rsid w:val="00DC283D"/>
    <w:rsid w:val="00DD50A4"/>
    <w:rsid w:val="00E91E5F"/>
    <w:rsid w:val="00EA5B9B"/>
    <w:rsid w:val="00EF49D5"/>
    <w:rsid w:val="00F2406B"/>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Template>
  <TotalTime>0</TotalTime>
  <Pages>3</Pages>
  <Words>687</Words>
  <Characters>3920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12</cp:revision>
  <cp:lastPrinted>2018-10-23T13:16:00Z</cp:lastPrinted>
  <dcterms:created xsi:type="dcterms:W3CDTF">2018-09-28T09:52:00Z</dcterms:created>
  <dcterms:modified xsi:type="dcterms:W3CDTF">2019-03-28T13:49:00Z</dcterms:modified>
</cp:coreProperties>
</file>