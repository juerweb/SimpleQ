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3B7D1768" w:rsidR="00A324FF" w:rsidRPr="00A324FF" w:rsidRDefault="00A324FF" w:rsidP="00A324FF">
      <w:r w:rsidRPr="00A324FF">
        <w:rPr>
          <w:u w:val="single"/>
        </w:rPr>
        <w:t>Datum und Ort:</w:t>
      </w:r>
      <w:r>
        <w:t xml:space="preserve"> </w:t>
      </w:r>
      <w:r w:rsidR="00564B0D">
        <w:t>20</w:t>
      </w:r>
      <w:r w:rsidR="00936C96">
        <w:t>.</w:t>
      </w:r>
      <w:r w:rsidR="006B545A">
        <w:t>1</w:t>
      </w:r>
      <w:r w:rsidR="00ED7DB9">
        <w:t>1</w:t>
      </w:r>
      <w:r w:rsidR="00936C96">
        <w:t xml:space="preserve">.2018, </w:t>
      </w:r>
      <w:r w:rsidR="00564B0D">
        <w:t>13:25</w:t>
      </w:r>
      <w:r w:rsidR="00936C96">
        <w:t xml:space="preserve"> – </w:t>
      </w:r>
      <w:r w:rsidR="00564B0D">
        <w:t>15:15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516A5995" w:rsidR="00A324FF" w:rsidRPr="00A324FF" w:rsidRDefault="00A324FF" w:rsidP="00A324FF">
      <w:r w:rsidRPr="00A324FF">
        <w:rPr>
          <w:u w:val="single"/>
        </w:rPr>
        <w:t>Eingeladen:</w:t>
      </w:r>
      <w:r w:rsidRPr="00A324FF">
        <w:t xml:space="preserve"> </w:t>
      </w:r>
      <w:r w:rsidR="00936C96">
        <w:t>Jürgen Weber, Lukas Schendlinger</w:t>
      </w:r>
      <w:r w:rsidR="00D928CF">
        <w:t xml:space="preserve">, </w:t>
      </w:r>
      <w:r w:rsidR="00936C96">
        <w:t>Mag. Markus Reis</w:t>
      </w:r>
    </w:p>
    <w:p w14:paraId="2B34F669" w14:textId="54CE97B9" w:rsidR="00A324FF" w:rsidRPr="00A324FF" w:rsidRDefault="00A324FF" w:rsidP="00A324FF">
      <w:r w:rsidRPr="00A324FF">
        <w:rPr>
          <w:u w:val="single"/>
        </w:rPr>
        <w:t>Anwesend:</w:t>
      </w:r>
      <w:r w:rsidRPr="00A324FF">
        <w:t xml:space="preserve"> </w:t>
      </w:r>
      <w:r w:rsidR="00936C96">
        <w:t>Jürgen Weber, Lukas Schendlinger</w:t>
      </w:r>
      <w:r w:rsidR="00BF3968">
        <w:t xml:space="preserve">, </w:t>
      </w:r>
      <w:r w:rsidR="00936C96">
        <w:t>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2AC56711" w:rsidR="00C8397B" w:rsidRPr="00A324FF" w:rsidRDefault="00A324FF" w:rsidP="00A324FF">
      <w:r w:rsidRPr="00A324FF">
        <w:rPr>
          <w:u w:val="single"/>
        </w:rPr>
        <w:t>Protokollführender:</w:t>
      </w:r>
      <w:r>
        <w:t xml:space="preserve"> </w:t>
      </w:r>
      <w:r w:rsidR="003B7FC0">
        <w:t>Jürgen Weber</w:t>
      </w:r>
      <w:r w:rsidR="00BF3968">
        <w:t>, Lukas Schendlinger</w:t>
      </w:r>
      <w:bookmarkStart w:id="0" w:name="_GoBack"/>
      <w:bookmarkEnd w:id="0"/>
    </w:p>
    <w:p w14:paraId="032CD540" w14:textId="61679E53" w:rsidR="00936C96" w:rsidRDefault="00A324FF" w:rsidP="001B1788">
      <w:pPr>
        <w:pStyle w:val="berschrift2"/>
      </w:pPr>
      <w:r>
        <w:t>Ergebnisse/Beschlüsse</w:t>
      </w:r>
    </w:p>
    <w:p w14:paraId="1DE54661" w14:textId="67276F97" w:rsidR="00082912" w:rsidRPr="00564B0D" w:rsidRDefault="00DF6833" w:rsidP="00592566">
      <w:pPr>
        <w:rPr>
          <w:b/>
        </w:rPr>
      </w:pPr>
      <w:r w:rsidRPr="00564B0D">
        <w:rPr>
          <w:b/>
        </w:rPr>
        <w:t>Präsentation und Erhebung des aktuellen Status der App</w:t>
      </w:r>
      <w:r w:rsidR="00564B0D">
        <w:rPr>
          <w:b/>
        </w:rPr>
        <w:t xml:space="preserve"> (Jürgen Weber)</w:t>
      </w:r>
    </w:p>
    <w:p w14:paraId="2B1340CC" w14:textId="6A31580F" w:rsidR="00DF6833" w:rsidRDefault="00DF6833" w:rsidP="00592566">
      <w:r>
        <w:t>Die Ausbesserungen bezüglich des Bedienkomfort wurden präsentiert und abgenommen. Dabei wurde angemerkt, dass das Wording auf der Einstellungsseite geändert werden soll. Konkret geht es um die Benennung der Möglichkeit zum Abmelden.</w:t>
      </w:r>
    </w:p>
    <w:p w14:paraId="020C3003" w14:textId="5E355181" w:rsidR="00DF6833" w:rsidRPr="00564B0D" w:rsidRDefault="00DF6833" w:rsidP="00592566">
      <w:pPr>
        <w:rPr>
          <w:b/>
        </w:rPr>
      </w:pPr>
      <w:r w:rsidRPr="00564B0D">
        <w:rPr>
          <w:b/>
        </w:rPr>
        <w:t xml:space="preserve">Status über die Implementierung der </w:t>
      </w:r>
      <w:proofErr w:type="spellStart"/>
      <w:r w:rsidRPr="00564B0D">
        <w:rPr>
          <w:b/>
        </w:rPr>
        <w:t>WebAPI</w:t>
      </w:r>
      <w:proofErr w:type="spellEnd"/>
      <w:r w:rsidR="00564B0D">
        <w:rPr>
          <w:b/>
        </w:rPr>
        <w:t xml:space="preserve"> (Jürgen Weber)</w:t>
      </w:r>
    </w:p>
    <w:p w14:paraId="3F419524" w14:textId="7CE2D528" w:rsidR="00DF6833" w:rsidRDefault="00DF6833" w:rsidP="00592566">
      <w:r>
        <w:t xml:space="preserve">Die Funktionalität wurde bereits vollständig in der App implementiert. Getestet konnte es aufgrund von einer veraltetet </w:t>
      </w:r>
      <w:proofErr w:type="spellStart"/>
      <w:r>
        <w:t>WebAPI</w:t>
      </w:r>
      <w:proofErr w:type="spellEnd"/>
      <w:r>
        <w:t xml:space="preserve"> noch nicht. Diese wird von Lukas Schendlinger bis zum nächsten Termin zur Verfügung gestellt. Somit sollte es beim nächsten Mal möglich sein, alle Funktionen der App präsentieren zu können.</w:t>
      </w:r>
    </w:p>
    <w:p w14:paraId="25184908" w14:textId="2BAE67F5" w:rsidR="00DF6833" w:rsidRPr="00564B0D" w:rsidRDefault="00DF6833" w:rsidP="00592566">
      <w:pPr>
        <w:rPr>
          <w:b/>
        </w:rPr>
      </w:pPr>
      <w:r w:rsidRPr="00564B0D">
        <w:rPr>
          <w:b/>
        </w:rPr>
        <w:t>Aktueller Status zu den Benachrichtigungen</w:t>
      </w:r>
      <w:r w:rsidR="00564B0D">
        <w:rPr>
          <w:b/>
        </w:rPr>
        <w:t xml:space="preserve"> (Jürgen Weber)</w:t>
      </w:r>
    </w:p>
    <w:p w14:paraId="4A6A29AB" w14:textId="470BEFCB" w:rsidR="00DF6833" w:rsidRDefault="00DF6833" w:rsidP="00592566">
      <w:r>
        <w:t xml:space="preserve">Die Benachrichtigungen können empfangen werden und werden bei einem Klick auch in der App angezeigt. Es wurde angemerkt, dass bei den Benachrichtigungen ein Icon von </w:t>
      </w:r>
      <w:proofErr w:type="spellStart"/>
      <w:r>
        <w:t>SimpleQ</w:t>
      </w:r>
      <w:proofErr w:type="spellEnd"/>
      <w:r>
        <w:t xml:space="preserve"> angezeigt werden soll. Dieses Feature ist in </w:t>
      </w:r>
      <w:proofErr w:type="spellStart"/>
      <w:r>
        <w:t>OneSignal</w:t>
      </w:r>
      <w:proofErr w:type="spellEnd"/>
      <w:r>
        <w:t xml:space="preserve"> implementiert und stellt keine größeren Probleme dar. Weiters soll bei einem Klick auf die Benachrichtigung, ein Ladebildschirm zu sehen sein. Im Hintergrund sollen die Daten vom Server abgeholt werden.</w:t>
      </w:r>
    </w:p>
    <w:p w14:paraId="2FFB1464" w14:textId="27E6F3A9" w:rsidR="00DF6833" w:rsidRPr="00564B0D" w:rsidRDefault="00564B0D" w:rsidP="00592566">
      <w:pPr>
        <w:rPr>
          <w:b/>
        </w:rPr>
      </w:pPr>
      <w:r w:rsidRPr="00564B0D">
        <w:rPr>
          <w:b/>
        </w:rPr>
        <w:t>Problem mit mehreren Benachrichtigungen zur gleichen Zeit</w:t>
      </w:r>
      <w:r>
        <w:rPr>
          <w:b/>
        </w:rPr>
        <w:t xml:space="preserve"> (Jürgen Weber)</w:t>
      </w:r>
    </w:p>
    <w:p w14:paraId="4C61EACD" w14:textId="196E8F0C" w:rsidR="00564B0D" w:rsidRDefault="00564B0D" w:rsidP="00592566">
      <w:r>
        <w:t xml:space="preserve">Es besteht ein Problem, falls ein Benutzer zur gleichen Zeit mehrere Benachrichtigungen erhält. Das Problem liegt darin, dass bei einem Klick auf die Benachrichtigung, welche zu einer Gruppe zusammengefasst sind, nicht in der App angezeigt werden. Es wird versucht, dieses Problem bis zum nächsten Mal zu beheben. Für mehr Details siehe Repository. </w:t>
      </w:r>
    </w:p>
    <w:p w14:paraId="6C49414C" w14:textId="50FC03F3" w:rsidR="009B20B4" w:rsidRDefault="009B20B4" w:rsidP="00592566">
      <w:pPr>
        <w:rPr>
          <w:b/>
        </w:rPr>
      </w:pPr>
      <w:r>
        <w:rPr>
          <w:b/>
        </w:rPr>
        <w:t>Backend-Schnittstelle für Bezahlsystem (Lukas Schendlinger)</w:t>
      </w:r>
    </w:p>
    <w:p w14:paraId="6F304FBA" w14:textId="0A423CE9" w:rsidR="009B20B4" w:rsidRDefault="009B20B4" w:rsidP="00592566">
      <w:r>
        <w:t>Es wird ein entsprechender Controller entwickelt, um dem Kunden die Bezahlung des Service zu ermöglichen. Dies umfasst ebenfalls die (periodische) Erstellung sowie Aufbewahrung und Zurverfügungstellung von Rechnungsdaten.</w:t>
      </w:r>
    </w:p>
    <w:p w14:paraId="2A277390" w14:textId="0CCAFF6B" w:rsidR="00BC6528" w:rsidRDefault="00BC6528" w:rsidP="00592566">
      <w:pPr>
        <w:rPr>
          <w:b/>
        </w:rPr>
      </w:pPr>
      <w:r>
        <w:rPr>
          <w:b/>
        </w:rPr>
        <w:t>Authentifizierung für die View-Zugriffe (Lukas Schendlinger)</w:t>
      </w:r>
    </w:p>
    <w:p w14:paraId="66AF8C36" w14:textId="24D86A49" w:rsidR="00BC6528" w:rsidRPr="00BC6528" w:rsidRDefault="00BC6528" w:rsidP="00592566">
      <w:r>
        <w:t>Es wird eine Authentifizierung für den gesamten Zugriff auf die Web-Applikation eingerichtet (Login-Funktionalität für jeden Kunden). Dies wird in gewohnter Manier über Username und Passwort geschehen.</w:t>
      </w:r>
    </w:p>
    <w:p w14:paraId="51064F32" w14:textId="52B48AD7" w:rsidR="009B20B4" w:rsidRDefault="009B20B4" w:rsidP="00592566">
      <w:pPr>
        <w:rPr>
          <w:b/>
        </w:rPr>
      </w:pPr>
      <w:r>
        <w:rPr>
          <w:b/>
        </w:rPr>
        <w:lastRenderedPageBreak/>
        <w:t xml:space="preserve">Authentifizierung </w:t>
      </w:r>
      <w:r w:rsidR="00BC6528">
        <w:rPr>
          <w:b/>
        </w:rPr>
        <w:t xml:space="preserve">für die </w:t>
      </w:r>
      <w:proofErr w:type="spellStart"/>
      <w:r>
        <w:rPr>
          <w:b/>
        </w:rPr>
        <w:t>WebAPI</w:t>
      </w:r>
      <w:proofErr w:type="spellEnd"/>
      <w:r>
        <w:rPr>
          <w:b/>
        </w:rPr>
        <w:t>-Schnittstelle (Lukas Schendlinger)</w:t>
      </w:r>
    </w:p>
    <w:p w14:paraId="053EFE18" w14:textId="353F9EB7" w:rsidR="009B20B4" w:rsidRPr="009B20B4" w:rsidRDefault="009B20B4" w:rsidP="00592566">
      <w:r>
        <w:t xml:space="preserve">Es wurde bereits (erfolglos meinerseits) versucht eine zertifikatbasierte Authentifizierung zwischen den mobilen Endgeräten und dem </w:t>
      </w:r>
      <w:proofErr w:type="spellStart"/>
      <w:r>
        <w:t>WebAPI</w:t>
      </w:r>
      <w:proofErr w:type="spellEnd"/>
      <w:r>
        <w:t xml:space="preserve">-Controller einzurichten. Da </w:t>
      </w:r>
      <w:r w:rsidR="00CD50CF">
        <w:t>jetzt</w:t>
      </w:r>
      <w:r>
        <w:t xml:space="preserve"> </w:t>
      </w:r>
      <w:r w:rsidR="00BC6528">
        <w:t>die wesentlicheren Funktionalitäten meines Projektteils bereits implementiert wurden, werde ich mich nun erneut dieses Themas annehmen.</w:t>
      </w:r>
    </w:p>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6C3798CC" w:rsidR="00C8397B" w:rsidRDefault="00C8397B" w:rsidP="00C8397B">
      <w:r>
        <w:t xml:space="preserve">Der nächste Termin zwischen Projektteam und Projektbetreuer wird am </w:t>
      </w:r>
      <w:r w:rsidR="00564B0D">
        <w:t>4</w:t>
      </w:r>
      <w:r>
        <w:t xml:space="preserve">. </w:t>
      </w:r>
      <w:r w:rsidR="00564B0D">
        <w:t>Dezember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1284F99D" w14:textId="43FA6560" w:rsidR="00082912" w:rsidRDefault="00564B0D" w:rsidP="00564B0D">
      <w:pPr>
        <w:pStyle w:val="Listenabsatz"/>
        <w:numPr>
          <w:ilvl w:val="0"/>
          <w:numId w:val="9"/>
        </w:numPr>
      </w:pPr>
      <w:proofErr w:type="spellStart"/>
      <w:r>
        <w:t>Naming</w:t>
      </w:r>
      <w:proofErr w:type="spellEnd"/>
      <w:r>
        <w:t xml:space="preserve"> auf diversen Seiten verbessern (Weber)</w:t>
      </w:r>
    </w:p>
    <w:p w14:paraId="607E54EE" w14:textId="334A8F51" w:rsidR="00564B0D" w:rsidRDefault="00564B0D" w:rsidP="00564B0D">
      <w:pPr>
        <w:pStyle w:val="Listenabsatz"/>
        <w:numPr>
          <w:ilvl w:val="0"/>
          <w:numId w:val="9"/>
        </w:numPr>
      </w:pPr>
      <w:r>
        <w:t xml:space="preserve">Tests mit der komplett überarbeiteten Version der </w:t>
      </w:r>
      <w:proofErr w:type="spellStart"/>
      <w:r>
        <w:t>WebAPI</w:t>
      </w:r>
      <w:proofErr w:type="spellEnd"/>
      <w:r>
        <w:t xml:space="preserve"> durchführen (Weber)</w:t>
      </w:r>
    </w:p>
    <w:p w14:paraId="42EEF619" w14:textId="1A214D07" w:rsidR="00564B0D" w:rsidRDefault="00564B0D" w:rsidP="00564B0D">
      <w:pPr>
        <w:pStyle w:val="Listenabsatz"/>
        <w:numPr>
          <w:ilvl w:val="0"/>
          <w:numId w:val="9"/>
        </w:numPr>
      </w:pPr>
      <w:r>
        <w:t>Ladebildschirm anzeigen, bis die Daten für eine neue Umfrage geladen wurden (Weber)</w:t>
      </w:r>
    </w:p>
    <w:p w14:paraId="0A94D499" w14:textId="10D6151A" w:rsidR="00564B0D" w:rsidRDefault="00564B0D" w:rsidP="00564B0D">
      <w:pPr>
        <w:pStyle w:val="Listenabsatz"/>
        <w:numPr>
          <w:ilvl w:val="0"/>
          <w:numId w:val="9"/>
        </w:numPr>
      </w:pPr>
      <w:r>
        <w:t>Behebung des Problems mit den doppelten Benachrichtigungen (Weber)</w:t>
      </w:r>
    </w:p>
    <w:p w14:paraId="7FF44B00" w14:textId="4511B4C8" w:rsidR="00564B0D" w:rsidRDefault="00564B0D" w:rsidP="00564B0D">
      <w:pPr>
        <w:pStyle w:val="Listenabsatz"/>
        <w:numPr>
          <w:ilvl w:val="0"/>
          <w:numId w:val="9"/>
        </w:numPr>
      </w:pPr>
      <w:r>
        <w:t>Implementierung von dem Abbruch von Umfragen in der App (Weber)</w:t>
      </w:r>
    </w:p>
    <w:p w14:paraId="53512E2D" w14:textId="0F9E46F3" w:rsidR="00BC6528" w:rsidRDefault="00BC6528" w:rsidP="00564B0D">
      <w:pPr>
        <w:pStyle w:val="Listenabsatz"/>
        <w:numPr>
          <w:ilvl w:val="0"/>
          <w:numId w:val="9"/>
        </w:numPr>
      </w:pPr>
      <w:r>
        <w:t>Implementierung einer Backend-Schnittstelle für das Bezahlsystem (Schendlinger)</w:t>
      </w:r>
    </w:p>
    <w:p w14:paraId="461499B1" w14:textId="6946A25C" w:rsidR="00BC6528" w:rsidRDefault="00BC6528" w:rsidP="00564B0D">
      <w:pPr>
        <w:pStyle w:val="Listenabsatz"/>
        <w:numPr>
          <w:ilvl w:val="0"/>
          <w:numId w:val="9"/>
        </w:numPr>
      </w:pPr>
      <w:r>
        <w:t>Authentifizierung für die View-Zugriffe (Schendlinger)</w:t>
      </w:r>
    </w:p>
    <w:p w14:paraId="0C96DB19" w14:textId="7F3F052A" w:rsidR="00BC6528" w:rsidRDefault="00BC6528" w:rsidP="00564B0D">
      <w:pPr>
        <w:pStyle w:val="Listenabsatz"/>
        <w:numPr>
          <w:ilvl w:val="0"/>
          <w:numId w:val="9"/>
        </w:numPr>
      </w:pPr>
      <w:r>
        <w:t>Authentifizierung für d</w:t>
      </w:r>
      <w:r w:rsidR="007A19E3">
        <w:t>i</w:t>
      </w:r>
      <w:r>
        <w:t xml:space="preserve">e </w:t>
      </w:r>
      <w:proofErr w:type="spellStart"/>
      <w:r>
        <w:t>WebAPI</w:t>
      </w:r>
      <w:proofErr w:type="spellEnd"/>
      <w:r>
        <w:t>-Schnittstelle (Schendlinger)</w:t>
      </w:r>
    </w:p>
    <w:p w14:paraId="5AE37950" w14:textId="77777777" w:rsidR="00082912" w:rsidRDefault="00082912" w:rsidP="32C06254"/>
    <w:p w14:paraId="5FDFC1B2" w14:textId="7DA26AAD"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A97ACE5" w:rsidR="32C06254" w:rsidRDefault="32C06254" w:rsidP="32C06254">
      <w:r>
        <w:t xml:space="preserve">  </w:t>
      </w:r>
    </w:p>
    <w:p w14:paraId="5EE80951" w14:textId="36ACC654" w:rsidR="32C06254" w:rsidRDefault="32C06254" w:rsidP="32C06254">
      <w:r>
        <w:t xml:space="preserve">Mag. Markus Reis: </w:t>
      </w:r>
      <w:r w:rsidR="00854E05">
        <w:t xml:space="preserve"> </w:t>
      </w:r>
      <w:r w:rsidR="009B20B4">
        <w:t>UNTASCHRIFT</w:t>
      </w:r>
    </w:p>
    <w:sectPr w:rsidR="32C0625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11B4E" w14:textId="77777777" w:rsidR="00380F08" w:rsidRDefault="00380F08" w:rsidP="00CB5678">
      <w:pPr>
        <w:spacing w:after="0" w:line="240" w:lineRule="auto"/>
      </w:pPr>
      <w:r>
        <w:separator/>
      </w:r>
    </w:p>
  </w:endnote>
  <w:endnote w:type="continuationSeparator" w:id="0">
    <w:p w14:paraId="16FCBB78" w14:textId="77777777" w:rsidR="00380F08" w:rsidRDefault="00380F08"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76465716" w:rsidR="00CD50CF" w:rsidRPr="00CB5678" w:rsidRDefault="00CD50CF"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1C200C">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9AD3E" w14:textId="77777777" w:rsidR="00380F08" w:rsidRDefault="00380F08" w:rsidP="00CB5678">
      <w:pPr>
        <w:spacing w:after="0" w:line="240" w:lineRule="auto"/>
      </w:pPr>
      <w:r>
        <w:separator/>
      </w:r>
    </w:p>
  </w:footnote>
  <w:footnote w:type="continuationSeparator" w:id="0">
    <w:p w14:paraId="2687BD23" w14:textId="77777777" w:rsidR="00380F08" w:rsidRDefault="00380F08"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1A88A723" w:rsidR="00CD50CF" w:rsidRPr="00CB5678" w:rsidRDefault="00CD50CF"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1C200C">
      <w:rPr>
        <w:noProof/>
        <w:sz w:val="20"/>
        <w:szCs w:val="20"/>
      </w:rPr>
      <w:t>2018-11-20</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851C44"/>
    <w:multiLevelType w:val="hybridMultilevel"/>
    <w:tmpl w:val="3A60FC8A"/>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5540B8F"/>
    <w:multiLevelType w:val="hybridMultilevel"/>
    <w:tmpl w:val="5658D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7"/>
  </w:num>
  <w:num w:numId="5">
    <w:abstractNumId w:val="5"/>
  </w:num>
  <w:num w:numId="6">
    <w:abstractNumId w:val="0"/>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1F74"/>
    <w:rsid w:val="00074068"/>
    <w:rsid w:val="00082912"/>
    <w:rsid w:val="00082B50"/>
    <w:rsid w:val="000C4C06"/>
    <w:rsid w:val="000C97B7"/>
    <w:rsid w:val="000D4C05"/>
    <w:rsid w:val="000E44A6"/>
    <w:rsid w:val="000F520E"/>
    <w:rsid w:val="00112AD1"/>
    <w:rsid w:val="0012515E"/>
    <w:rsid w:val="001268F8"/>
    <w:rsid w:val="0012705A"/>
    <w:rsid w:val="001528B0"/>
    <w:rsid w:val="00165182"/>
    <w:rsid w:val="001731C3"/>
    <w:rsid w:val="0017509D"/>
    <w:rsid w:val="001A4265"/>
    <w:rsid w:val="001B1788"/>
    <w:rsid w:val="001C200C"/>
    <w:rsid w:val="001D420C"/>
    <w:rsid w:val="00205344"/>
    <w:rsid w:val="00241409"/>
    <w:rsid w:val="00244921"/>
    <w:rsid w:val="002819AE"/>
    <w:rsid w:val="002A1826"/>
    <w:rsid w:val="002E2D30"/>
    <w:rsid w:val="00313E3C"/>
    <w:rsid w:val="00315DD1"/>
    <w:rsid w:val="0032357F"/>
    <w:rsid w:val="00341958"/>
    <w:rsid w:val="0034476B"/>
    <w:rsid w:val="00380F08"/>
    <w:rsid w:val="003969C9"/>
    <w:rsid w:val="003A5AE2"/>
    <w:rsid w:val="003B7FC0"/>
    <w:rsid w:val="003C37E8"/>
    <w:rsid w:val="003E00F3"/>
    <w:rsid w:val="003E7229"/>
    <w:rsid w:val="004233F9"/>
    <w:rsid w:val="004257E2"/>
    <w:rsid w:val="00441C7C"/>
    <w:rsid w:val="004749E2"/>
    <w:rsid w:val="004D021D"/>
    <w:rsid w:val="00523141"/>
    <w:rsid w:val="00536895"/>
    <w:rsid w:val="00564B0D"/>
    <w:rsid w:val="00585931"/>
    <w:rsid w:val="00592566"/>
    <w:rsid w:val="005B36F2"/>
    <w:rsid w:val="005B79E5"/>
    <w:rsid w:val="005C16F3"/>
    <w:rsid w:val="0065063D"/>
    <w:rsid w:val="00661B25"/>
    <w:rsid w:val="00676417"/>
    <w:rsid w:val="0068572E"/>
    <w:rsid w:val="006B545A"/>
    <w:rsid w:val="006B704C"/>
    <w:rsid w:val="006D0994"/>
    <w:rsid w:val="00742AB8"/>
    <w:rsid w:val="00774591"/>
    <w:rsid w:val="007A1088"/>
    <w:rsid w:val="007A19E3"/>
    <w:rsid w:val="007B578B"/>
    <w:rsid w:val="007C3DDA"/>
    <w:rsid w:val="007D19A6"/>
    <w:rsid w:val="007F300F"/>
    <w:rsid w:val="007F524A"/>
    <w:rsid w:val="00822F3B"/>
    <w:rsid w:val="00830D6B"/>
    <w:rsid w:val="00835E2E"/>
    <w:rsid w:val="00842383"/>
    <w:rsid w:val="00854E05"/>
    <w:rsid w:val="008578FA"/>
    <w:rsid w:val="008823AE"/>
    <w:rsid w:val="00884015"/>
    <w:rsid w:val="008A63A1"/>
    <w:rsid w:val="008E3C7C"/>
    <w:rsid w:val="008E77DF"/>
    <w:rsid w:val="00910E2C"/>
    <w:rsid w:val="0091506A"/>
    <w:rsid w:val="00936C96"/>
    <w:rsid w:val="00972081"/>
    <w:rsid w:val="00982903"/>
    <w:rsid w:val="0099455B"/>
    <w:rsid w:val="009B20B4"/>
    <w:rsid w:val="009B7651"/>
    <w:rsid w:val="009E1885"/>
    <w:rsid w:val="00A04EEF"/>
    <w:rsid w:val="00A05A66"/>
    <w:rsid w:val="00A1315E"/>
    <w:rsid w:val="00A31E3B"/>
    <w:rsid w:val="00A324FF"/>
    <w:rsid w:val="00A91B1F"/>
    <w:rsid w:val="00AB10D7"/>
    <w:rsid w:val="00AD0F23"/>
    <w:rsid w:val="00AD4CC0"/>
    <w:rsid w:val="00AF0785"/>
    <w:rsid w:val="00B42544"/>
    <w:rsid w:val="00B62EA0"/>
    <w:rsid w:val="00B70EB6"/>
    <w:rsid w:val="00B90D56"/>
    <w:rsid w:val="00BA3903"/>
    <w:rsid w:val="00BC2B18"/>
    <w:rsid w:val="00BC6528"/>
    <w:rsid w:val="00BE0CE5"/>
    <w:rsid w:val="00BF3968"/>
    <w:rsid w:val="00C2237D"/>
    <w:rsid w:val="00C32E9B"/>
    <w:rsid w:val="00C54B38"/>
    <w:rsid w:val="00C8397B"/>
    <w:rsid w:val="00C94B31"/>
    <w:rsid w:val="00CB5678"/>
    <w:rsid w:val="00CD50CF"/>
    <w:rsid w:val="00CE390B"/>
    <w:rsid w:val="00D069DC"/>
    <w:rsid w:val="00D246E5"/>
    <w:rsid w:val="00D44446"/>
    <w:rsid w:val="00D52BE1"/>
    <w:rsid w:val="00D62379"/>
    <w:rsid w:val="00D81310"/>
    <w:rsid w:val="00D8632C"/>
    <w:rsid w:val="00D928CF"/>
    <w:rsid w:val="00D95589"/>
    <w:rsid w:val="00DA743A"/>
    <w:rsid w:val="00DA7813"/>
    <w:rsid w:val="00DB793F"/>
    <w:rsid w:val="00DC49E1"/>
    <w:rsid w:val="00DD50A4"/>
    <w:rsid w:val="00DF5970"/>
    <w:rsid w:val="00DF6833"/>
    <w:rsid w:val="00E10437"/>
    <w:rsid w:val="00E65701"/>
    <w:rsid w:val="00E91E5F"/>
    <w:rsid w:val="00EA5B9B"/>
    <w:rsid w:val="00EC57E4"/>
    <w:rsid w:val="00ED7DB9"/>
    <w:rsid w:val="00EF49D5"/>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68CA8-E85E-45B1-A344-C5F24D06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512</Words>
  <Characters>3231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Schendlinger Lukas, 5AHIF</cp:lastModifiedBy>
  <cp:revision>67</cp:revision>
  <cp:lastPrinted>2018-11-20T18:56:00Z</cp:lastPrinted>
  <dcterms:created xsi:type="dcterms:W3CDTF">2018-09-28T09:52:00Z</dcterms:created>
  <dcterms:modified xsi:type="dcterms:W3CDTF">2018-11-20T18:56:00Z</dcterms:modified>
</cp:coreProperties>
</file>