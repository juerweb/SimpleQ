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A8EF96" w14:textId="77777777" w:rsidR="00CB5678" w:rsidRDefault="00433CF7" w:rsidP="00CB5678">
      <w:pPr>
        <w:pStyle w:val="berschrift1"/>
      </w:pPr>
      <w:bookmarkStart w:id="0" w:name="_GoBack"/>
      <w:bookmarkEnd w:id="0"/>
      <w:r>
        <w:t xml:space="preserve">Protkoll vom </w:t>
      </w:r>
      <w:r w:rsidR="005C0132">
        <w:t>28.07.2018</w:t>
      </w:r>
    </w:p>
    <w:p w14:paraId="33FC4B00" w14:textId="77777777" w:rsidR="00433CF7" w:rsidRPr="00433CF7" w:rsidRDefault="00433CF7" w:rsidP="00433CF7"/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97"/>
        <w:gridCol w:w="4740"/>
        <w:gridCol w:w="1810"/>
        <w:gridCol w:w="1220"/>
      </w:tblGrid>
      <w:tr w:rsidR="00433CF7" w:rsidRPr="000F4F43" w14:paraId="61C888DA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70D5FBFD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Betreff:</w:t>
            </w:r>
          </w:p>
        </w:tc>
        <w:tc>
          <w:tcPr>
            <w:tcW w:w="7770" w:type="dxa"/>
            <w:gridSpan w:val="3"/>
          </w:tcPr>
          <w:p w14:paraId="5C311391" w14:textId="77777777" w:rsidR="00433CF7" w:rsidRPr="000F4F43" w:rsidRDefault="005C0132" w:rsidP="008338CB">
            <w:pPr>
              <w:rPr>
                <w:rFonts w:cs="Arial"/>
                <w:lang w:val="en-GB"/>
              </w:rPr>
            </w:pPr>
            <w:r w:rsidRPr="000F4F43">
              <w:rPr>
                <w:rFonts w:cs="Arial"/>
                <w:lang w:val="en-GB"/>
              </w:rPr>
              <w:t>Protokoll zum Review &amp; Retrospective &amp; Planning Meeting</w:t>
            </w:r>
          </w:p>
        </w:tc>
      </w:tr>
      <w:tr w:rsidR="00433CF7" w:rsidRPr="00DB43B0" w14:paraId="28728946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6536F19A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Datum:</w:t>
            </w:r>
          </w:p>
        </w:tc>
        <w:tc>
          <w:tcPr>
            <w:tcW w:w="7770" w:type="dxa"/>
            <w:gridSpan w:val="3"/>
          </w:tcPr>
          <w:p w14:paraId="07DF9C0E" w14:textId="77777777" w:rsidR="00433CF7" w:rsidRPr="00BE4F1A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>28. Juli 2018 – 13:00</w:t>
            </w:r>
          </w:p>
        </w:tc>
      </w:tr>
      <w:tr w:rsidR="00433CF7" w:rsidRPr="00DB43B0" w14:paraId="72D67A52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4D090125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Teilnehmer:</w:t>
            </w:r>
          </w:p>
        </w:tc>
        <w:tc>
          <w:tcPr>
            <w:tcW w:w="7770" w:type="dxa"/>
            <w:gridSpan w:val="3"/>
          </w:tcPr>
          <w:p w14:paraId="6D7DC38D" w14:textId="77777777" w:rsidR="00433CF7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>Nico Srnka (NS), Tobias Krukenfellner (TK), Jürgen Weber (JW)</w:t>
            </w:r>
          </w:p>
          <w:p w14:paraId="0CC3F3A2" w14:textId="77777777" w:rsidR="00433CF7" w:rsidRDefault="00433CF7" w:rsidP="008338CB">
            <w:pPr>
              <w:rPr>
                <w:rFonts w:cs="Arial"/>
              </w:rPr>
            </w:pPr>
          </w:p>
          <w:p w14:paraId="5466479F" w14:textId="77777777" w:rsidR="00433CF7" w:rsidRPr="00BE4F1A" w:rsidRDefault="00433CF7" w:rsidP="008338CB">
            <w:pPr>
              <w:rPr>
                <w:rFonts w:cs="Arial"/>
              </w:rPr>
            </w:pPr>
          </w:p>
        </w:tc>
      </w:tr>
      <w:tr w:rsidR="00433CF7" w:rsidRPr="00DB43B0" w14:paraId="45A306A0" w14:textId="77777777" w:rsidTr="00433CF7">
        <w:tc>
          <w:tcPr>
            <w:tcW w:w="1297" w:type="dxa"/>
            <w:shd w:val="clear" w:color="auto" w:fill="F2F2F2" w:themeFill="background1" w:themeFillShade="F2"/>
          </w:tcPr>
          <w:p w14:paraId="291F9AA5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Verfasser:</w:t>
            </w:r>
          </w:p>
        </w:tc>
        <w:tc>
          <w:tcPr>
            <w:tcW w:w="4935" w:type="dxa"/>
          </w:tcPr>
          <w:p w14:paraId="3C7C7359" w14:textId="77777777" w:rsidR="00433CF7" w:rsidRPr="00BE4F1A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>JW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D61FB25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Datum Protokoll:</w:t>
            </w:r>
          </w:p>
        </w:tc>
        <w:tc>
          <w:tcPr>
            <w:tcW w:w="992" w:type="dxa"/>
          </w:tcPr>
          <w:p w14:paraId="02EC7DCE" w14:textId="77777777" w:rsidR="00433CF7" w:rsidRPr="00BE4F1A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>28.07.2018</w:t>
            </w:r>
          </w:p>
        </w:tc>
      </w:tr>
      <w:tr w:rsidR="00433CF7" w:rsidRPr="00DB43B0" w14:paraId="46D0B050" w14:textId="77777777" w:rsidTr="00433CF7">
        <w:trPr>
          <w:trHeight w:val="568"/>
        </w:trPr>
        <w:tc>
          <w:tcPr>
            <w:tcW w:w="1297" w:type="dxa"/>
            <w:shd w:val="clear" w:color="auto" w:fill="F2F2F2" w:themeFill="background1" w:themeFillShade="F2"/>
          </w:tcPr>
          <w:p w14:paraId="1A420A36" w14:textId="77777777" w:rsidR="00433CF7" w:rsidRPr="00BE4F1A" w:rsidRDefault="00433CF7" w:rsidP="008338CB">
            <w:pPr>
              <w:rPr>
                <w:rFonts w:cs="Arial"/>
              </w:rPr>
            </w:pPr>
            <w:r w:rsidRPr="00BE4F1A">
              <w:rPr>
                <w:rFonts w:cs="Arial"/>
              </w:rPr>
              <w:t>Verteiler:</w:t>
            </w:r>
          </w:p>
        </w:tc>
        <w:tc>
          <w:tcPr>
            <w:tcW w:w="7770" w:type="dxa"/>
            <w:gridSpan w:val="3"/>
          </w:tcPr>
          <w:p w14:paraId="728E7B2D" w14:textId="77777777" w:rsidR="00433CF7" w:rsidRDefault="005C0132" w:rsidP="008338CB">
            <w:pPr>
              <w:rPr>
                <w:rFonts w:cs="Arial"/>
              </w:rPr>
            </w:pPr>
            <w:r>
              <w:rPr>
                <w:rFonts w:cs="Arial"/>
              </w:rPr>
              <w:t>Lukas Schendlinger (LS)</w:t>
            </w:r>
          </w:p>
          <w:p w14:paraId="5F186B13" w14:textId="77777777" w:rsidR="00433CF7" w:rsidRPr="00BE4F1A" w:rsidRDefault="00433CF7" w:rsidP="008338CB">
            <w:pPr>
              <w:rPr>
                <w:rFonts w:cs="Arial"/>
              </w:rPr>
            </w:pPr>
          </w:p>
        </w:tc>
      </w:tr>
    </w:tbl>
    <w:p w14:paraId="4F08C2EE" w14:textId="77777777" w:rsidR="00972081" w:rsidRDefault="00972081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4"/>
        <w:gridCol w:w="5953"/>
        <w:gridCol w:w="1128"/>
        <w:gridCol w:w="1557"/>
      </w:tblGrid>
      <w:tr w:rsidR="001D36EC" w:rsidRPr="00DB43B0" w14:paraId="5566C2B0" w14:textId="77777777" w:rsidTr="001D36EC">
        <w:trPr>
          <w:trHeight w:val="94"/>
        </w:trPr>
        <w:tc>
          <w:tcPr>
            <w:tcW w:w="434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E2B0472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Nr.</w:t>
            </w:r>
          </w:p>
        </w:tc>
        <w:tc>
          <w:tcPr>
            <w:tcW w:w="5953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73565709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Inhalt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255FB5D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erledigen bis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7990BCE" w14:textId="77777777" w:rsidR="00433CF7" w:rsidRPr="00511948" w:rsidRDefault="00433CF7" w:rsidP="008338CB">
            <w:pPr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</w:pPr>
            <w:r w:rsidRPr="00511948">
              <w:rPr>
                <w:rFonts w:cs="Arial"/>
                <w:i/>
                <w:color w:val="3B3838" w:themeColor="background2" w:themeShade="40"/>
                <w:sz w:val="16"/>
                <w:szCs w:val="16"/>
              </w:rPr>
              <w:t>zuständig</w:t>
            </w:r>
          </w:p>
        </w:tc>
      </w:tr>
      <w:tr w:rsidR="001D36EC" w:rsidRPr="00DB43B0" w14:paraId="33A85749" w14:textId="77777777" w:rsidTr="001D36EC">
        <w:trPr>
          <w:trHeight w:val="94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47C682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 w:rsidRPr="00DB43B0"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974AA1" w14:textId="77777777" w:rsidR="00433CF7" w:rsidRPr="00DB43B0" w:rsidRDefault="005C0132" w:rsidP="005C01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Offene Issues vom letzten Sprint durchbesprochen und abgeklärt welche geschlossen gehören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1707CA" w14:textId="77777777"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928940" w14:textId="77777777" w:rsidR="00433CF7" w:rsidRPr="00DB43B0" w:rsidRDefault="005C0132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</w:t>
            </w:r>
          </w:p>
        </w:tc>
      </w:tr>
      <w:tr w:rsidR="001D36EC" w:rsidRPr="00DB43B0" w14:paraId="0BFC5851" w14:textId="77777777" w:rsidTr="001D36EC">
        <w:trPr>
          <w:trHeight w:val="94"/>
        </w:trPr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2948E2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 w:rsidRPr="00DB43B0"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DDFD3D" w14:textId="77777777" w:rsidR="00433CF7" w:rsidRDefault="005C0132" w:rsidP="005C013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Begutachtung der Ergebnisse und klären von Missverständnissen</w:t>
            </w:r>
          </w:p>
          <w:p w14:paraId="7D48DFA7" w14:textId="77777777" w:rsidR="005C0132" w:rsidRDefault="005C0132" w:rsidP="005C0132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 der App muss der Benutzer die Abteilung nicht auswählen. Diese Information steht bereits im QR Code.</w:t>
            </w:r>
          </w:p>
          <w:p w14:paraId="6FB90958" w14:textId="77777777" w:rsidR="005C0132" w:rsidRDefault="005C0132" w:rsidP="005C0132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Die Detailstufe des BPMN gehört angehoben und soll im nächsten Sprint verbessert werden.</w:t>
            </w:r>
          </w:p>
          <w:p w14:paraId="28A86297" w14:textId="77777777" w:rsidR="005C0132" w:rsidRDefault="005C0132" w:rsidP="005C0132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ist technisch nur sehr schwer oder teilweise gar nicht möglich die Fragen direkt in der Benachrichtigungsleiste zu beantworten. Dieser Vorschlag wird verworfen und anders umgesetzt.</w:t>
            </w:r>
          </w:p>
          <w:p w14:paraId="5EDB0ACD" w14:textId="77777777" w:rsidR="005C0132" w:rsidRPr="005C0132" w:rsidRDefault="005C0132" w:rsidP="005C0132">
            <w:pPr>
              <w:pStyle w:val="Listenabsatz"/>
              <w:numPr>
                <w:ilvl w:val="0"/>
                <w:numId w:val="1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 der App soll die Frage mit den Ampelantworten nur die Farben Rot und Grün beinhalten. Dies wird aber durch TK nochmals mit dem AG abgeklärt.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3A5369" w14:textId="77777777"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  <w:r>
              <w:rPr>
                <w:rFonts w:cs="Arial"/>
                <w:sz w:val="20"/>
                <w:szCs w:val="20"/>
              </w:rPr>
              <w:t xml:space="preserve"> bzw. 18.08.2018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9E9D11" w14:textId="77777777" w:rsidR="00433CF7" w:rsidRPr="00DB43B0" w:rsidRDefault="005C0132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TK, NS</w:t>
            </w:r>
          </w:p>
        </w:tc>
      </w:tr>
      <w:tr w:rsidR="001D36EC" w:rsidRPr="00DB43B0" w14:paraId="1AE7D80D" w14:textId="77777777" w:rsidTr="001D36EC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D4C54F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A25624" w14:textId="77777777" w:rsidR="00433CF7" w:rsidRDefault="005C0132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Offene Frage(n) wurden besprochen</w:t>
            </w:r>
          </w:p>
          <w:p w14:paraId="11CF9965" w14:textId="77777777" w:rsidR="00433CF7" w:rsidRPr="005C0132" w:rsidRDefault="005C0132" w:rsidP="008338CB">
            <w:pPr>
              <w:pStyle w:val="Listenabsatz"/>
              <w:numPr>
                <w:ilvl w:val="0"/>
                <w:numId w:val="2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Es werden am Anfang die vier definierten Fragearten implementiert.</w:t>
            </w:r>
          </w:p>
          <w:p w14:paraId="643C63F9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D42EB4" w14:textId="77777777"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10BB23" w14:textId="77777777"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JW, TK</w:t>
            </w:r>
          </w:p>
        </w:tc>
      </w:tr>
      <w:tr w:rsidR="001D36EC" w:rsidRPr="00DB43B0" w14:paraId="16014331" w14:textId="77777777" w:rsidTr="001D36EC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583640" w14:textId="77777777" w:rsidR="00433CF7" w:rsidRPr="00DB43B0" w:rsidRDefault="005C0132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2612B0" w14:textId="77777777" w:rsidR="00433CF7" w:rsidRDefault="005C0132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Retrospective: Es wurde angemerkt, dass das physische Scrum Board wirklich aktualisiert wird und das jeder seine Änderungen in die WhatsApp-Gruppe schickt.</w:t>
            </w:r>
          </w:p>
          <w:p w14:paraId="59A7B0D2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373BB0" w14:textId="77777777"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F988C9" w14:textId="77777777"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TK</w:t>
            </w:r>
          </w:p>
        </w:tc>
      </w:tr>
      <w:tr w:rsidR="001D36EC" w:rsidRPr="00DB43B0" w14:paraId="731CB1B9" w14:textId="77777777" w:rsidTr="001D36EC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7B5CCE" w14:textId="77777777" w:rsidR="00433CF7" w:rsidRPr="00DB43B0" w:rsidRDefault="000F4F43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A438E8" w14:textId="77777777"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Planning: Es wurde festgelegt an welchen US im nächsten Sprint gearbeitet wird. Die passenden Tasks werden von jedem Benutzer selbst erstellt und zum Board hinzugefügt.</w:t>
            </w: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27EF9A" w14:textId="77777777"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 w:rsidRPr="001D36EC">
              <w:rPr>
                <w:rFonts w:cs="Arial"/>
                <w:sz w:val="20"/>
                <w:szCs w:val="20"/>
              </w:rPr>
              <w:t>28.</w:t>
            </w:r>
            <w:r>
              <w:rPr>
                <w:rFonts w:cs="Arial"/>
                <w:sz w:val="20"/>
                <w:szCs w:val="20"/>
              </w:rPr>
              <w:t>0</w:t>
            </w:r>
            <w:r w:rsidRPr="001D36EC">
              <w:rPr>
                <w:rFonts w:cs="Arial"/>
                <w:sz w:val="20"/>
                <w:szCs w:val="20"/>
              </w:rPr>
              <w:t>7.2018</w:t>
            </w: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1FC030" w14:textId="77777777" w:rsidR="00433CF7" w:rsidRPr="00DB43B0" w:rsidRDefault="001D36EC" w:rsidP="008338C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TK, JW, NS</w:t>
            </w:r>
          </w:p>
        </w:tc>
      </w:tr>
      <w:tr w:rsidR="001D36EC" w:rsidRPr="00DB43B0" w14:paraId="58A37AD7" w14:textId="77777777" w:rsidTr="001D36EC">
        <w:tc>
          <w:tcPr>
            <w:tcW w:w="4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DB0091" w14:textId="77777777" w:rsidR="00433CF7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595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B185FB" w14:textId="77777777" w:rsidR="00433CF7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12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6DB6B8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557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075DB9" w14:textId="77777777" w:rsidR="00433CF7" w:rsidRPr="00DB43B0" w:rsidRDefault="00433CF7" w:rsidP="008338CB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12AC7508" w14:textId="77777777" w:rsidR="00433CF7" w:rsidRPr="00972081" w:rsidRDefault="00433CF7" w:rsidP="00EF49D5">
      <w:pPr>
        <w:spacing w:line="360" w:lineRule="auto"/>
        <w:rPr>
          <w:rFonts w:eastAsia="Droid Sans Fallback" w:cs="FreeSans"/>
          <w:kern w:val="3"/>
          <w:lang w:eastAsia="zh-CN" w:bidi="hi-IN"/>
        </w:rPr>
      </w:pPr>
    </w:p>
    <w:sectPr w:rsidR="00433CF7" w:rsidRPr="00972081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E1365" w14:textId="77777777" w:rsidR="003303EF" w:rsidRDefault="003303EF" w:rsidP="00CB5678">
      <w:pPr>
        <w:spacing w:after="0" w:line="240" w:lineRule="auto"/>
      </w:pPr>
      <w:r>
        <w:separator/>
      </w:r>
    </w:p>
  </w:endnote>
  <w:endnote w:type="continuationSeparator" w:id="0">
    <w:p w14:paraId="070F6BE4" w14:textId="77777777" w:rsidR="003303EF" w:rsidRDefault="003303EF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3BDAA" w14:textId="71D8D3C2" w:rsidR="00CB5678" w:rsidRPr="00CB5678" w:rsidRDefault="00CB5678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5D6E55">
      <w:rPr>
        <w:noProof/>
        <w:sz w:val="20"/>
        <w:szCs w:val="20"/>
      </w:rPr>
      <w:t>Protkoll vom 28.07.2018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 w:rsidR="00A04EEF"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33CF7">
          <w:rPr>
            <w:sz w:val="20"/>
            <w:szCs w:val="20"/>
          </w:rPr>
          <w:t>Jürgen Weber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 w:rsidR="00A04EEF"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A793B1" w14:textId="77777777" w:rsidR="003303EF" w:rsidRDefault="003303EF" w:rsidP="00CB5678">
      <w:pPr>
        <w:spacing w:after="0" w:line="240" w:lineRule="auto"/>
      </w:pPr>
      <w:r>
        <w:separator/>
      </w:r>
    </w:p>
  </w:footnote>
  <w:footnote w:type="continuationSeparator" w:id="0">
    <w:p w14:paraId="1CFA1AFD" w14:textId="77777777" w:rsidR="003303EF" w:rsidRDefault="003303EF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628E42" w14:textId="46F52BBE" w:rsidR="00CB5678" w:rsidRPr="00CB5678" w:rsidRDefault="00A04EEF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 xml:space="preserve">Projekt </w:t>
    </w:r>
    <w:r w:rsidR="00BE0CE5">
      <w:rPr>
        <w:sz w:val="20"/>
        <w:szCs w:val="20"/>
      </w:rPr>
      <w:t>SimpleQ</w:t>
    </w:r>
    <w:r w:rsidR="00CB5678" w:rsidRPr="00CB5678">
      <w:rPr>
        <w:sz w:val="20"/>
        <w:szCs w:val="20"/>
      </w:rPr>
      <w:tab/>
    </w:r>
    <w:r w:rsidR="00CB5678" w:rsidRPr="00CB5678">
      <w:rPr>
        <w:sz w:val="20"/>
        <w:szCs w:val="20"/>
      </w:rPr>
      <w:fldChar w:fldCharType="begin"/>
    </w:r>
    <w:r w:rsidR="00CB5678" w:rsidRPr="00CB5678">
      <w:rPr>
        <w:sz w:val="20"/>
        <w:szCs w:val="20"/>
      </w:rPr>
      <w:instrText xml:space="preserve"> TIME \@ "yyyy-MM-dd" </w:instrText>
    </w:r>
    <w:r w:rsidR="00CB5678" w:rsidRPr="00CB5678">
      <w:rPr>
        <w:sz w:val="20"/>
        <w:szCs w:val="20"/>
      </w:rPr>
      <w:fldChar w:fldCharType="separate"/>
    </w:r>
    <w:r w:rsidR="005D6E55">
      <w:rPr>
        <w:noProof/>
        <w:sz w:val="20"/>
        <w:szCs w:val="20"/>
      </w:rPr>
      <w:t>2018-09-05</w:t>
    </w:r>
    <w:r w:rsidR="00CB5678"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3503A"/>
    <w:multiLevelType w:val="hybridMultilevel"/>
    <w:tmpl w:val="33B63A4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40421A"/>
    <w:multiLevelType w:val="hybridMultilevel"/>
    <w:tmpl w:val="681C7EF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132"/>
    <w:rsid w:val="00074068"/>
    <w:rsid w:val="000F4F43"/>
    <w:rsid w:val="0012515E"/>
    <w:rsid w:val="001D36EC"/>
    <w:rsid w:val="00205344"/>
    <w:rsid w:val="002A614C"/>
    <w:rsid w:val="002B1A0F"/>
    <w:rsid w:val="00315DD1"/>
    <w:rsid w:val="0032357F"/>
    <w:rsid w:val="003303EF"/>
    <w:rsid w:val="00433CF7"/>
    <w:rsid w:val="004D021D"/>
    <w:rsid w:val="005449E0"/>
    <w:rsid w:val="005B79E5"/>
    <w:rsid w:val="005C0132"/>
    <w:rsid w:val="005D6E55"/>
    <w:rsid w:val="0068572E"/>
    <w:rsid w:val="00830D6B"/>
    <w:rsid w:val="00835E2E"/>
    <w:rsid w:val="008578FA"/>
    <w:rsid w:val="0088530E"/>
    <w:rsid w:val="0091506A"/>
    <w:rsid w:val="00972081"/>
    <w:rsid w:val="00A04EEF"/>
    <w:rsid w:val="00A1315E"/>
    <w:rsid w:val="00A35A08"/>
    <w:rsid w:val="00AC2C8B"/>
    <w:rsid w:val="00B42544"/>
    <w:rsid w:val="00BE0CE5"/>
    <w:rsid w:val="00C54B38"/>
    <w:rsid w:val="00CB5678"/>
    <w:rsid w:val="00D069DC"/>
    <w:rsid w:val="00D52BE1"/>
    <w:rsid w:val="00DD50A4"/>
    <w:rsid w:val="00EF49D5"/>
    <w:rsid w:val="00F47F3D"/>
    <w:rsid w:val="00F6550A"/>
    <w:rsid w:val="00F943D9"/>
    <w:rsid w:val="00FF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159608"/>
  <w15:chartTrackingRefBased/>
  <w15:docId w15:val="{0BAC6CB7-7B69-48DF-BF2E-DB11080DF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433CF7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0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protokolle\Protkoll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Protkollvorlage.dotx</Template>
  <TotalTime>0</TotalTime>
  <Pages>1</Pages>
  <Words>211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Jürgen Weber</dc:creator>
  <cp:keywords/>
  <dc:description/>
  <cp:lastModifiedBy>Juergen Weber</cp:lastModifiedBy>
  <cp:revision>6</cp:revision>
  <cp:lastPrinted>2018-09-05T16:39:00Z</cp:lastPrinted>
  <dcterms:created xsi:type="dcterms:W3CDTF">2018-07-28T13:34:00Z</dcterms:created>
  <dcterms:modified xsi:type="dcterms:W3CDTF">2018-09-05T16:39:00Z</dcterms:modified>
</cp:coreProperties>
</file>