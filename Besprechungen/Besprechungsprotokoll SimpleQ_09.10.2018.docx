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5C433" w14:textId="77777777" w:rsidR="00A324FF" w:rsidRPr="00A324FF" w:rsidRDefault="00A324FF" w:rsidP="00EA5B9B">
      <w:pPr>
        <w:pStyle w:val="berschrift1"/>
      </w:pPr>
      <w:r>
        <w:t>Besprechungsprotokoll</w:t>
      </w:r>
    </w:p>
    <w:p w14:paraId="5D35905F" w14:textId="77777777" w:rsidR="00A324FF" w:rsidRPr="00A324FF" w:rsidRDefault="00A324FF" w:rsidP="00A324FF">
      <w:r w:rsidRPr="00A324FF">
        <w:rPr>
          <w:u w:val="single"/>
        </w:rPr>
        <w:t>Thema:</w:t>
      </w:r>
      <w:r>
        <w:t xml:space="preserve"> </w:t>
      </w:r>
      <w:r w:rsidR="00936C96">
        <w:t>Besprechung des Fortschritts und das weitere Vorgehen</w:t>
      </w:r>
    </w:p>
    <w:p w14:paraId="206BF747" w14:textId="79C2037A" w:rsidR="00A324FF" w:rsidRPr="00A324FF" w:rsidRDefault="00A324FF" w:rsidP="00A324FF">
      <w:r w:rsidRPr="00A324FF">
        <w:rPr>
          <w:u w:val="single"/>
        </w:rPr>
        <w:t>Datum und Ort:</w:t>
      </w:r>
      <w:r>
        <w:t xml:space="preserve"> </w:t>
      </w:r>
      <w:r w:rsidR="006B545A">
        <w:t>09</w:t>
      </w:r>
      <w:r w:rsidR="00936C96">
        <w:t>.</w:t>
      </w:r>
      <w:r w:rsidR="006B545A">
        <w:t>10</w:t>
      </w:r>
      <w:r w:rsidR="00936C96">
        <w:t xml:space="preserve">.2018, </w:t>
      </w:r>
      <w:r w:rsidR="00165182">
        <w:t>14</w:t>
      </w:r>
      <w:r w:rsidR="00936C96">
        <w:t xml:space="preserve">:15 – </w:t>
      </w:r>
      <w:r w:rsidR="00165182">
        <w:t>15</w:t>
      </w:r>
      <w:r w:rsidR="00936C96">
        <w:t>:</w:t>
      </w:r>
      <w:r w:rsidR="00165182">
        <w:t>10</w:t>
      </w:r>
      <w:r w:rsidR="00936C96">
        <w:t xml:space="preserve"> Uhr in 2700, Wiener Neustadt, Dr. Eckener Gasse 2</w:t>
      </w:r>
    </w:p>
    <w:p w14:paraId="4A2B843F" w14:textId="77777777" w:rsidR="00A324FF" w:rsidRDefault="00A324FF" w:rsidP="00A324FF">
      <w:pPr>
        <w:pStyle w:val="berschrift2"/>
      </w:pPr>
      <w:r w:rsidRPr="00A324FF">
        <w:t>Anwesende</w:t>
      </w:r>
    </w:p>
    <w:p w14:paraId="7FC42A7A" w14:textId="77777777" w:rsidR="00A324FF" w:rsidRPr="00A324FF" w:rsidRDefault="00A324FF" w:rsidP="00A324FF">
      <w:r w:rsidRPr="00A324FF">
        <w:rPr>
          <w:u w:val="single"/>
        </w:rPr>
        <w:t>Eingeladen: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</w:t>
      </w:r>
      <w:r w:rsidR="00936C96">
        <w:t xml:space="preserve"> Mag. Markus Reis</w:t>
      </w:r>
    </w:p>
    <w:p w14:paraId="2B34F669" w14:textId="77777777" w:rsidR="00A324FF" w:rsidRPr="00A324FF" w:rsidRDefault="00A324FF" w:rsidP="00A324FF">
      <w:r w:rsidRPr="00A324FF">
        <w:rPr>
          <w:u w:val="single"/>
        </w:rPr>
        <w:t>Anwesend: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 Nico Srnka,</w:t>
      </w:r>
      <w:r w:rsidR="00936C96">
        <w:t xml:space="preserve"> Mag. Markus Reis</w:t>
      </w:r>
    </w:p>
    <w:p w14:paraId="476C37B0" w14:textId="77777777" w:rsidR="00A324FF" w:rsidRPr="00A324FF" w:rsidRDefault="00A324FF" w:rsidP="00BC2B18">
      <w:pPr>
        <w:tabs>
          <w:tab w:val="left" w:pos="2268"/>
        </w:tabs>
      </w:pPr>
      <w:r w:rsidRPr="00A324FF">
        <w:rPr>
          <w:u w:val="single"/>
        </w:rPr>
        <w:t>Abwesend:</w:t>
      </w:r>
      <w:r w:rsidRPr="00A324FF">
        <w:t xml:space="preserve"> </w:t>
      </w:r>
      <w:r w:rsidR="00936C96">
        <w:t>/</w:t>
      </w:r>
    </w:p>
    <w:p w14:paraId="672A6659" w14:textId="74F097F3" w:rsidR="00C8397B" w:rsidRPr="00A324FF" w:rsidRDefault="00A324FF" w:rsidP="00A324FF">
      <w:r w:rsidRPr="00A324FF">
        <w:rPr>
          <w:u w:val="single"/>
        </w:rPr>
        <w:t>Protokollführender:</w:t>
      </w:r>
      <w:r>
        <w:t xml:space="preserve"> </w:t>
      </w:r>
      <w:r w:rsidR="00585931">
        <w:t>Nico Srnka</w:t>
      </w:r>
    </w:p>
    <w:p w14:paraId="032CD540" w14:textId="77777777" w:rsidR="00936C96" w:rsidRDefault="00A324FF" w:rsidP="001B1788">
      <w:pPr>
        <w:pStyle w:val="berschrift2"/>
      </w:pPr>
      <w:r>
        <w:t>Ergebnisse/Beschlüsse</w:t>
      </w:r>
    </w:p>
    <w:p w14:paraId="435AC63B" w14:textId="77777777" w:rsidR="00AB10D7" w:rsidRDefault="00AB10D7" w:rsidP="00AB10D7">
      <w:pPr>
        <w:rPr>
          <w:b/>
        </w:rPr>
      </w:pPr>
      <w:r>
        <w:rPr>
          <w:b/>
        </w:rPr>
        <w:t>User Stories fertigstellen (Nico Srnka)</w:t>
      </w:r>
    </w:p>
    <w:p w14:paraId="5DAB6C7B" w14:textId="44816949" w:rsidR="00884015" w:rsidRDefault="00AB10D7" w:rsidP="00936C96">
      <w:r>
        <w:t>Die User Stories wurden bemängelt. Vervollständigung durch die Erfüll</w:t>
      </w:r>
      <w:r w:rsidR="003E7229">
        <w:t>ungs</w:t>
      </w:r>
      <w:r>
        <w:t xml:space="preserve">bedingungen. </w:t>
      </w:r>
    </w:p>
    <w:p w14:paraId="3F623D24" w14:textId="78E1167B" w:rsidR="00AB10D7" w:rsidRDefault="00AB10D7" w:rsidP="00936C96">
      <w:pPr>
        <w:rPr>
          <w:b/>
        </w:rPr>
      </w:pPr>
      <w:r>
        <w:rPr>
          <w:b/>
        </w:rPr>
        <w:t>Präsentation der Webseite am Samstag den 13.09.2018 (Nico Srnka)</w:t>
      </w:r>
    </w:p>
    <w:p w14:paraId="6E285342" w14:textId="52EA0EAD" w:rsidR="00AB10D7" w:rsidRDefault="00AB10D7" w:rsidP="00936C96">
      <w:r>
        <w:t xml:space="preserve">Die Webseite wird unserem Auftraggeber präsentiert. Es wird über die </w:t>
      </w:r>
      <w:r w:rsidR="00854E05">
        <w:t>Texte gesprochen,</w:t>
      </w:r>
      <w:r>
        <w:t xml:space="preserve"> die das Produkt repräsentieren sollen und </w:t>
      </w:r>
      <w:r w:rsidR="003E7229">
        <w:t>wird dann</w:t>
      </w:r>
      <w:r>
        <w:t xml:space="preserve"> anschließend auf die Webseite angewendet. </w:t>
      </w:r>
    </w:p>
    <w:p w14:paraId="7A4EB223" w14:textId="500E00AB" w:rsidR="00854E05" w:rsidRDefault="00854E05" w:rsidP="00936C96">
      <w:pPr>
        <w:rPr>
          <w:b/>
        </w:rPr>
      </w:pPr>
      <w:r>
        <w:rPr>
          <w:b/>
        </w:rPr>
        <w:t>Preiskalkulator (Nico Srnka)</w:t>
      </w:r>
    </w:p>
    <w:p w14:paraId="443C92D6" w14:textId="0EF43E5F" w:rsidR="00854E05" w:rsidRPr="002E2D30" w:rsidRDefault="002E2D30" w:rsidP="00936C96">
      <w:r>
        <w:rPr>
          <w:lang w:val="de-DE"/>
        </w:rPr>
        <w:t>Slider nun wie letztens besprochen umgesetzt. Slider Muss noch Beschriftungen aufweisen und die Range des Slider</w:t>
      </w:r>
      <w:r w:rsidR="00112AD1">
        <w:rPr>
          <w:lang w:val="de-DE"/>
        </w:rPr>
        <w:t>s</w:t>
      </w:r>
      <w:r>
        <w:rPr>
          <w:lang w:val="de-DE"/>
        </w:rPr>
        <w:t xml:space="preserve"> muss vergrößert und verkleinert werden.</w:t>
      </w:r>
      <w:bookmarkStart w:id="0" w:name="_GoBack"/>
      <w:bookmarkEnd w:id="0"/>
    </w:p>
    <w:p w14:paraId="7B0273F6" w14:textId="77777777" w:rsidR="00854E05" w:rsidRPr="00854E05" w:rsidRDefault="00854E05" w:rsidP="00936C96">
      <w:pPr>
        <w:rPr>
          <w:b/>
        </w:rPr>
      </w:pPr>
    </w:p>
    <w:p w14:paraId="19D06CBC" w14:textId="77777777" w:rsidR="00EA5B9B" w:rsidRDefault="00A324FF" w:rsidP="001B1788">
      <w:pPr>
        <w:pStyle w:val="berschrift2"/>
      </w:pPr>
      <w:r>
        <w:t>Nächster Termin und zu erledigende Dinge</w:t>
      </w:r>
    </w:p>
    <w:p w14:paraId="14C6A75E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Nächster Termin</w:t>
      </w:r>
    </w:p>
    <w:p w14:paraId="05C87007" w14:textId="77777777" w:rsidR="00C8397B" w:rsidRDefault="00C8397B" w:rsidP="00C8397B">
      <w:r>
        <w:t xml:space="preserve">Der nächste Termin zwischen Projektteam und Projektbetreuer wird am 25. September 2018 erfolgen. </w:t>
      </w:r>
    </w:p>
    <w:p w14:paraId="49DB480C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Z</w:t>
      </w:r>
      <w:r w:rsidR="00884015">
        <w:rPr>
          <w:b/>
        </w:rPr>
        <w:t>u</w:t>
      </w:r>
      <w:r w:rsidRPr="00C8397B">
        <w:rPr>
          <w:b/>
        </w:rPr>
        <w:t xml:space="preserve"> </w:t>
      </w:r>
      <w:r w:rsidR="00884015" w:rsidRPr="00C8397B">
        <w:rPr>
          <w:b/>
        </w:rPr>
        <w:t>erledigen</w:t>
      </w:r>
      <w:r w:rsidRPr="00C8397B">
        <w:rPr>
          <w:b/>
        </w:rPr>
        <w:t>:</w:t>
      </w:r>
    </w:p>
    <w:p w14:paraId="5C84D6DF" w14:textId="5CF5429C" w:rsidR="00884015" w:rsidRDefault="00D81310" w:rsidP="00C8397B">
      <w:pPr>
        <w:pStyle w:val="Listenabsatz"/>
        <w:numPr>
          <w:ilvl w:val="0"/>
          <w:numId w:val="3"/>
        </w:numPr>
      </w:pPr>
      <w:r>
        <w:t>Fertigstellung Slider</w:t>
      </w:r>
      <w:r w:rsidR="007C3DDA">
        <w:t xml:space="preserve"> (Srnka)</w:t>
      </w:r>
    </w:p>
    <w:p w14:paraId="2F4E569B" w14:textId="5945DB0C" w:rsidR="00D81310" w:rsidRDefault="00D81310" w:rsidP="00C8397B">
      <w:pPr>
        <w:pStyle w:val="Listenabsatz"/>
        <w:numPr>
          <w:ilvl w:val="0"/>
          <w:numId w:val="3"/>
        </w:numPr>
      </w:pPr>
      <w:r>
        <w:t>User Stories fertigstellen</w:t>
      </w:r>
      <w:r w:rsidR="007C3DDA">
        <w:t xml:space="preserve"> (Srnka)</w:t>
      </w:r>
    </w:p>
    <w:p w14:paraId="2784C8A2" w14:textId="2B33D8EF" w:rsidR="00972081" w:rsidRPr="00661B25" w:rsidRDefault="00884015" w:rsidP="32C06254">
      <w:pPr>
        <w:pStyle w:val="Listenabsatz"/>
        <w:numPr>
          <w:ilvl w:val="0"/>
          <w:numId w:val="3"/>
        </w:numPr>
      </w:pPr>
      <w:r>
        <w:t>Vorstellung der Webseite für den Auftraggeber (Srnka)</w:t>
      </w:r>
    </w:p>
    <w:p w14:paraId="7921FEDE" w14:textId="4B411D79" w:rsidR="00972081" w:rsidRPr="00661B25" w:rsidRDefault="00972081" w:rsidP="32C06254"/>
    <w:p w14:paraId="780213A5" w14:textId="11E03D35" w:rsidR="00972081" w:rsidRPr="00661B25" w:rsidRDefault="00972081" w:rsidP="32C06254"/>
    <w:p w14:paraId="5FDFC1B2" w14:textId="37ABFED3" w:rsidR="00972081" w:rsidRPr="00661B25" w:rsidRDefault="32C06254" w:rsidP="32C06254">
      <w:pPr>
        <w:rPr>
          <w:u w:val="single"/>
        </w:rPr>
      </w:pPr>
      <w:r>
        <w:t xml:space="preserve">Jürgen Weber:      </w:t>
      </w:r>
      <w:r w:rsidR="00C2237D">
        <w:rPr>
          <w:noProof/>
        </w:rPr>
        <w:drawing>
          <wp:inline distT="0" distB="0" distL="0" distR="0" wp14:anchorId="62DD9057" wp14:editId="59E5ACB4">
            <wp:extent cx="541008" cy="313953"/>
            <wp:effectExtent l="0" t="0" r="0" b="0"/>
            <wp:docPr id="5269121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08" cy="3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E0EE" w14:textId="360D3574" w:rsidR="00972081" w:rsidRPr="00661B25" w:rsidRDefault="32C06254" w:rsidP="32C06254">
      <w:r>
        <w:t xml:space="preserve">Lukas Schendlinger: </w:t>
      </w:r>
      <w:r w:rsidR="00C2237D">
        <w:rPr>
          <w:noProof/>
        </w:rPr>
        <w:drawing>
          <wp:inline distT="0" distB="0" distL="0" distR="0" wp14:anchorId="5BCCAD2A" wp14:editId="7295C78A">
            <wp:extent cx="1580972" cy="295278"/>
            <wp:effectExtent l="0" t="0" r="0" b="0"/>
            <wp:docPr id="1409743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88"/>
                    <a:stretch>
                      <a:fillRect/>
                    </a:stretch>
                  </pic:blipFill>
                  <pic:spPr>
                    <a:xfrm>
                      <a:off x="0" y="0"/>
                      <a:ext cx="1580972" cy="2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EB378F" w14:textId="0101144A" w:rsidR="00972081" w:rsidRPr="00661B25" w:rsidRDefault="32C06254" w:rsidP="32C06254">
      <w:r>
        <w:t xml:space="preserve">Nico Srnka:                 </w:t>
      </w:r>
      <w:r w:rsidR="00C2237D">
        <w:rPr>
          <w:noProof/>
        </w:rPr>
        <w:drawing>
          <wp:inline distT="0" distB="0" distL="0" distR="0" wp14:anchorId="052C0035" wp14:editId="2BAA43D8">
            <wp:extent cx="1204104" cy="240821"/>
            <wp:effectExtent l="0" t="0" r="0" b="0"/>
            <wp:docPr id="14537757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104" cy="2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C03F" w14:textId="5A96B4BB" w:rsidR="32C06254" w:rsidRDefault="32C06254" w:rsidP="32C06254">
      <w:r>
        <w:t xml:space="preserve">Tobias Krukenfellner: </w:t>
      </w:r>
      <w:r>
        <w:rPr>
          <w:noProof/>
        </w:rPr>
        <w:drawing>
          <wp:inline distT="0" distB="0" distL="0" distR="0" wp14:anchorId="7B308BDD" wp14:editId="458A567F">
            <wp:extent cx="1073624" cy="304800"/>
            <wp:effectExtent l="0" t="0" r="0" b="0"/>
            <wp:docPr id="18820625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62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AE1A" w14:textId="2A97ACE5" w:rsidR="32C06254" w:rsidRDefault="32C06254" w:rsidP="32C06254">
      <w:r>
        <w:lastRenderedPageBreak/>
        <w:t xml:space="preserve">  </w:t>
      </w:r>
    </w:p>
    <w:p w14:paraId="5EE80951" w14:textId="3611D12F" w:rsidR="32C06254" w:rsidRDefault="32C06254" w:rsidP="32C06254">
      <w:r>
        <w:t xml:space="preserve">Mag. Markus Reis: </w:t>
      </w:r>
      <w:r w:rsidR="00854E05">
        <w:t xml:space="preserve"> UNTASCHRIFT</w:t>
      </w:r>
    </w:p>
    <w:sectPr w:rsidR="32C06254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4E1CC" w14:textId="77777777" w:rsidR="00341958" w:rsidRDefault="00341958" w:rsidP="00CB5678">
      <w:pPr>
        <w:spacing w:after="0" w:line="240" w:lineRule="auto"/>
      </w:pPr>
      <w:r>
        <w:separator/>
      </w:r>
    </w:p>
  </w:endnote>
  <w:endnote w:type="continuationSeparator" w:id="0">
    <w:p w14:paraId="195E8C07" w14:textId="77777777" w:rsidR="00341958" w:rsidRDefault="00341958" w:rsidP="00CB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B9DC2" w14:textId="09DA7DAD" w:rsidR="00B70EB6" w:rsidRPr="00CB5678" w:rsidRDefault="00B70EB6" w:rsidP="00CB5678">
    <w:pPr>
      <w:pStyle w:val="Fuzeile"/>
      <w:pBdr>
        <w:top w:val="single" w:sz="4" w:space="1" w:color="auto"/>
      </w:pBdr>
      <w:rPr>
        <w:sz w:val="20"/>
        <w:szCs w:val="20"/>
      </w:rPr>
    </w:pP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STYLEREF  "Überschrift 1"  \* MERGEFORMAT </w:instrText>
    </w:r>
    <w:r w:rsidRPr="00CB5678">
      <w:rPr>
        <w:sz w:val="20"/>
        <w:szCs w:val="20"/>
      </w:rPr>
      <w:fldChar w:fldCharType="separate"/>
    </w:r>
    <w:r w:rsidR="00112AD1">
      <w:rPr>
        <w:noProof/>
        <w:sz w:val="20"/>
        <w:szCs w:val="20"/>
      </w:rPr>
      <w:t>Besprechungsprotokoll</w:t>
    </w:r>
    <w:r w:rsidRPr="00CB5678">
      <w:rPr>
        <w:sz w:val="20"/>
        <w:szCs w:val="20"/>
      </w:rPr>
      <w:fldChar w:fldCharType="end"/>
    </w:r>
    <w:r w:rsidRPr="00CB5678">
      <w:rPr>
        <w:sz w:val="20"/>
        <w:szCs w:val="20"/>
      </w:rPr>
      <w:tab/>
    </w:r>
    <w:r>
      <w:rPr>
        <w:sz w:val="20"/>
        <w:szCs w:val="20"/>
      </w:rPr>
      <w:t xml:space="preserve">Autor: </w:t>
    </w:r>
    <w:sdt>
      <w:sdtPr>
        <w:rPr>
          <w:sz w:val="20"/>
          <w:szCs w:val="20"/>
        </w:rPr>
        <w:alias w:val="Autor"/>
        <w:tag w:val=""/>
        <w:id w:val="16756051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 w:val="20"/>
            <w:szCs w:val="20"/>
          </w:rPr>
          <w:t>jurgen</w:t>
        </w:r>
      </w:sdtContent>
    </w:sdt>
    <w:r w:rsidRPr="00CB5678">
      <w:rPr>
        <w:sz w:val="20"/>
        <w:szCs w:val="20"/>
      </w:rPr>
      <w:tab/>
      <w:t xml:space="preserve">Seite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PAGE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  <w:r w:rsidRPr="00CB5678">
      <w:rPr>
        <w:sz w:val="20"/>
        <w:szCs w:val="20"/>
      </w:rPr>
      <w:t xml:space="preserve"> von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NUMPAGES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99496" w14:textId="77777777" w:rsidR="00341958" w:rsidRDefault="00341958" w:rsidP="00CB5678">
      <w:pPr>
        <w:spacing w:after="0" w:line="240" w:lineRule="auto"/>
      </w:pPr>
      <w:r>
        <w:separator/>
      </w:r>
    </w:p>
  </w:footnote>
  <w:footnote w:type="continuationSeparator" w:id="0">
    <w:p w14:paraId="5DD19494" w14:textId="77777777" w:rsidR="00341958" w:rsidRDefault="00341958" w:rsidP="00CB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33BA7" w14:textId="2BBF3288" w:rsidR="00B70EB6" w:rsidRPr="00CB5678" w:rsidRDefault="00B70EB6" w:rsidP="00CB5678">
    <w:pPr>
      <w:pStyle w:val="Kopfzeile"/>
      <w:pBdr>
        <w:bottom w:val="single" w:sz="4" w:space="1" w:color="auto"/>
      </w:pBdr>
      <w:tabs>
        <w:tab w:val="clear" w:pos="4536"/>
      </w:tabs>
      <w:rPr>
        <w:sz w:val="20"/>
        <w:szCs w:val="20"/>
      </w:rPr>
    </w:pPr>
    <w:r>
      <w:rPr>
        <w:sz w:val="20"/>
        <w:szCs w:val="20"/>
      </w:rPr>
      <w:t xml:space="preserve">Projekt </w:t>
    </w:r>
    <w:proofErr w:type="spellStart"/>
    <w:r>
      <w:rPr>
        <w:sz w:val="20"/>
        <w:szCs w:val="20"/>
      </w:rPr>
      <w:t>SimpleQ</w:t>
    </w:r>
    <w:proofErr w:type="spellEnd"/>
    <w:r w:rsidRPr="00CB5678">
      <w:rPr>
        <w:sz w:val="20"/>
        <w:szCs w:val="20"/>
      </w:rPr>
      <w:tab/>
    </w: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TIME \@ "yyyy-MM-dd" </w:instrText>
    </w:r>
    <w:r w:rsidRPr="00CB5678">
      <w:rPr>
        <w:sz w:val="20"/>
        <w:szCs w:val="20"/>
      </w:rPr>
      <w:fldChar w:fldCharType="separate"/>
    </w:r>
    <w:r w:rsidR="005B36F2">
      <w:rPr>
        <w:noProof/>
        <w:sz w:val="20"/>
        <w:szCs w:val="20"/>
      </w:rPr>
      <w:t>2018-10-09</w:t>
    </w:r>
    <w:r w:rsidRPr="00CB5678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786B"/>
    <w:multiLevelType w:val="hybridMultilevel"/>
    <w:tmpl w:val="CD5E04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D708B"/>
    <w:multiLevelType w:val="hybridMultilevel"/>
    <w:tmpl w:val="C33EC7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70129"/>
    <w:multiLevelType w:val="hybridMultilevel"/>
    <w:tmpl w:val="5AC015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96"/>
    <w:rsid w:val="000457C0"/>
    <w:rsid w:val="0005344C"/>
    <w:rsid w:val="00074068"/>
    <w:rsid w:val="000C97B7"/>
    <w:rsid w:val="000D4C05"/>
    <w:rsid w:val="00112AD1"/>
    <w:rsid w:val="0012515E"/>
    <w:rsid w:val="001528B0"/>
    <w:rsid w:val="00165182"/>
    <w:rsid w:val="0017509D"/>
    <w:rsid w:val="001A4265"/>
    <w:rsid w:val="001B1788"/>
    <w:rsid w:val="00205344"/>
    <w:rsid w:val="00241409"/>
    <w:rsid w:val="00244921"/>
    <w:rsid w:val="002A1826"/>
    <w:rsid w:val="002E2D30"/>
    <w:rsid w:val="00315DD1"/>
    <w:rsid w:val="0032357F"/>
    <w:rsid w:val="00341958"/>
    <w:rsid w:val="0034476B"/>
    <w:rsid w:val="003969C9"/>
    <w:rsid w:val="003E00F3"/>
    <w:rsid w:val="003E7229"/>
    <w:rsid w:val="004233F9"/>
    <w:rsid w:val="004749E2"/>
    <w:rsid w:val="004D021D"/>
    <w:rsid w:val="00523141"/>
    <w:rsid w:val="00536895"/>
    <w:rsid w:val="00585931"/>
    <w:rsid w:val="005B36F2"/>
    <w:rsid w:val="005B79E5"/>
    <w:rsid w:val="005C16F3"/>
    <w:rsid w:val="00661B25"/>
    <w:rsid w:val="00676417"/>
    <w:rsid w:val="0068572E"/>
    <w:rsid w:val="006B545A"/>
    <w:rsid w:val="00742AB8"/>
    <w:rsid w:val="007B578B"/>
    <w:rsid w:val="007C3DDA"/>
    <w:rsid w:val="007F300F"/>
    <w:rsid w:val="00830D6B"/>
    <w:rsid w:val="00835E2E"/>
    <w:rsid w:val="00854E05"/>
    <w:rsid w:val="008578FA"/>
    <w:rsid w:val="00884015"/>
    <w:rsid w:val="008E3C7C"/>
    <w:rsid w:val="00910E2C"/>
    <w:rsid w:val="0091506A"/>
    <w:rsid w:val="00936C96"/>
    <w:rsid w:val="00972081"/>
    <w:rsid w:val="009E1885"/>
    <w:rsid w:val="00A04EEF"/>
    <w:rsid w:val="00A05A66"/>
    <w:rsid w:val="00A1315E"/>
    <w:rsid w:val="00A324FF"/>
    <w:rsid w:val="00A91B1F"/>
    <w:rsid w:val="00AB10D7"/>
    <w:rsid w:val="00AD4CC0"/>
    <w:rsid w:val="00AF0785"/>
    <w:rsid w:val="00B42544"/>
    <w:rsid w:val="00B70EB6"/>
    <w:rsid w:val="00BC2B18"/>
    <w:rsid w:val="00BE0CE5"/>
    <w:rsid w:val="00C2237D"/>
    <w:rsid w:val="00C54B38"/>
    <w:rsid w:val="00C8397B"/>
    <w:rsid w:val="00CB5678"/>
    <w:rsid w:val="00CE390B"/>
    <w:rsid w:val="00D069DC"/>
    <w:rsid w:val="00D246E5"/>
    <w:rsid w:val="00D52BE1"/>
    <w:rsid w:val="00D81310"/>
    <w:rsid w:val="00D95589"/>
    <w:rsid w:val="00DA7813"/>
    <w:rsid w:val="00DD50A4"/>
    <w:rsid w:val="00E91E5F"/>
    <w:rsid w:val="00EA5B9B"/>
    <w:rsid w:val="00EF49D5"/>
    <w:rsid w:val="00F2406B"/>
    <w:rsid w:val="00F6550A"/>
    <w:rsid w:val="00F721C5"/>
    <w:rsid w:val="00F943D9"/>
    <w:rsid w:val="00FC7C88"/>
    <w:rsid w:val="00FF2238"/>
    <w:rsid w:val="32C0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9112F"/>
  <w15:chartTrackingRefBased/>
  <w15:docId w15:val="{6E3998A4-7ECC-488D-8157-DF0BEB08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2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24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5678"/>
  </w:style>
  <w:style w:type="paragraph" w:styleId="Fuzeile">
    <w:name w:val="footer"/>
    <w:basedOn w:val="Standard"/>
    <w:link w:val="Fu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5678"/>
  </w:style>
  <w:style w:type="character" w:styleId="Platzhaltertext">
    <w:name w:val="Placeholder Text"/>
    <w:basedOn w:val="Absatz-Standardschriftart"/>
    <w:uiPriority w:val="99"/>
    <w:semiHidden/>
    <w:rsid w:val="00CB567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5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32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2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3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rgen\repositories\SimpleQ\vorlagen\ProtkollvorlageV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55751-218C-4F86-8AEC-D3E97E50B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ProtkollvorlageV2.dotx</Template>
  <TotalTime>0</TotalTime>
  <Pages>2</Pages>
  <Words>193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</dc:creator>
  <cp:keywords/>
  <dc:description/>
  <cp:lastModifiedBy>nico srnka</cp:lastModifiedBy>
  <cp:revision>21</cp:revision>
  <dcterms:created xsi:type="dcterms:W3CDTF">2018-09-28T09:52:00Z</dcterms:created>
  <dcterms:modified xsi:type="dcterms:W3CDTF">2018-10-09T13:29:00Z</dcterms:modified>
</cp:coreProperties>
</file>