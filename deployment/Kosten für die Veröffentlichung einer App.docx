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29F7" w14:textId="77777777" w:rsidR="00CB5678" w:rsidRPr="00491DFD" w:rsidRDefault="00723879" w:rsidP="00CB5678">
      <w:pPr>
        <w:pStyle w:val="berschrift1"/>
      </w:pPr>
      <w:r w:rsidRPr="00491DFD">
        <w:t>Kosten für die Veröffentlichung einer App</w:t>
      </w:r>
    </w:p>
    <w:p w14:paraId="4AA0D90C" w14:textId="77777777" w:rsidR="00772655" w:rsidRDefault="00772655" w:rsidP="00772655">
      <w:r>
        <w:t>Für die Veröffentlichung der App fallen Kosten an. Diese Kosten werden in der unteren Tabelle beschrieben.</w:t>
      </w:r>
    </w:p>
    <w:tbl>
      <w:tblPr>
        <w:tblStyle w:val="EinfacheTabelle1"/>
        <w:tblW w:w="14340" w:type="dxa"/>
        <w:tblLook w:val="04A0" w:firstRow="1" w:lastRow="0" w:firstColumn="1" w:lastColumn="0" w:noHBand="0" w:noVBand="1"/>
      </w:tblPr>
      <w:tblGrid>
        <w:gridCol w:w="3539"/>
        <w:gridCol w:w="2126"/>
        <w:gridCol w:w="2410"/>
        <w:gridCol w:w="2191"/>
        <w:gridCol w:w="4074"/>
      </w:tblGrid>
      <w:tr w:rsidR="00772655" w14:paraId="3DCAB6B6" w14:textId="77777777" w:rsidTr="0041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B385EA" w14:textId="77777777" w:rsidR="00772655" w:rsidRDefault="00772655" w:rsidP="00772655">
            <w:r>
              <w:t>Bezeichnung</w:t>
            </w:r>
          </w:p>
        </w:tc>
        <w:tc>
          <w:tcPr>
            <w:tcW w:w="2126" w:type="dxa"/>
          </w:tcPr>
          <w:p w14:paraId="5D2532B4" w14:textId="77777777" w:rsidR="00772655" w:rsidRDefault="00772655" w:rsidP="0077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410" w:type="dxa"/>
          </w:tcPr>
          <w:p w14:paraId="77171547" w14:textId="77777777" w:rsidR="00772655" w:rsidRDefault="00772655" w:rsidP="0077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Einmalig?</w:t>
            </w:r>
          </w:p>
        </w:tc>
        <w:tc>
          <w:tcPr>
            <w:tcW w:w="2191" w:type="dxa"/>
          </w:tcPr>
          <w:p w14:paraId="4B984897" w14:textId="77777777" w:rsidR="00772655" w:rsidRDefault="00772655" w:rsidP="0077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 bezahlen mit...</w:t>
            </w:r>
          </w:p>
        </w:tc>
        <w:tc>
          <w:tcPr>
            <w:tcW w:w="4074" w:type="dxa"/>
          </w:tcPr>
          <w:p w14:paraId="2C25B62D" w14:textId="77777777" w:rsidR="00772655" w:rsidRDefault="00772655" w:rsidP="0077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 zu bezahlen?</w:t>
            </w:r>
          </w:p>
        </w:tc>
      </w:tr>
      <w:tr w:rsidR="00417E94" w14:paraId="2D271404" w14:textId="77777777" w:rsidTr="0041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4D04035" w14:textId="77777777" w:rsidR="00772655" w:rsidRPr="00417E94" w:rsidRDefault="00772655" w:rsidP="009B5DAB">
            <w:pPr>
              <w:rPr>
                <w:b w:val="0"/>
              </w:rPr>
            </w:pPr>
            <w:r w:rsidRPr="00417E94">
              <w:rPr>
                <w:b w:val="0"/>
              </w:rPr>
              <w:t>Google Play Developer Account</w:t>
            </w:r>
          </w:p>
        </w:tc>
        <w:tc>
          <w:tcPr>
            <w:tcW w:w="2126" w:type="dxa"/>
          </w:tcPr>
          <w:p w14:paraId="643BEDCB" w14:textId="77777777" w:rsidR="00772655" w:rsidRDefault="00772655" w:rsidP="009B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US-Dollar</w:t>
            </w:r>
          </w:p>
        </w:tc>
        <w:tc>
          <w:tcPr>
            <w:tcW w:w="2410" w:type="dxa"/>
          </w:tcPr>
          <w:p w14:paraId="6A1E7BF4" w14:textId="77777777" w:rsidR="00772655" w:rsidRDefault="00772655" w:rsidP="009B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91" w:type="dxa"/>
          </w:tcPr>
          <w:p w14:paraId="2E863F78" w14:textId="77777777" w:rsidR="00772655" w:rsidRDefault="00772655" w:rsidP="009B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Kreditkarte</w:t>
            </w:r>
          </w:p>
        </w:tc>
        <w:tc>
          <w:tcPr>
            <w:tcW w:w="4074" w:type="dxa"/>
          </w:tcPr>
          <w:p w14:paraId="6F3DB3C9" w14:textId="77777777" w:rsidR="00772655" w:rsidRDefault="00417E94" w:rsidP="009B5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417E94">
                <w:rPr>
                  <w:rStyle w:val="Hyperlink"/>
                </w:rPr>
                <w:t xml:space="preserve">Google Play </w:t>
              </w:r>
              <w:proofErr w:type="spellStart"/>
              <w:r w:rsidRPr="00417E94">
                <w:rPr>
                  <w:rStyle w:val="Hyperlink"/>
                </w:rPr>
                <w:t>Console</w:t>
              </w:r>
              <w:proofErr w:type="spellEnd"/>
            </w:hyperlink>
          </w:p>
        </w:tc>
      </w:tr>
      <w:tr w:rsidR="00772655" w14:paraId="569EAE47" w14:textId="77777777" w:rsidTr="0041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F37A9CE" w14:textId="77777777" w:rsidR="00772655" w:rsidRPr="00417E94" w:rsidRDefault="00772655" w:rsidP="00772655">
            <w:pPr>
              <w:rPr>
                <w:b w:val="0"/>
              </w:rPr>
            </w:pPr>
            <w:r w:rsidRPr="00417E94">
              <w:rPr>
                <w:b w:val="0"/>
              </w:rPr>
              <w:t>Mitgliedschaft beim Apple Developer Programm</w:t>
            </w:r>
          </w:p>
        </w:tc>
        <w:tc>
          <w:tcPr>
            <w:tcW w:w="2126" w:type="dxa"/>
          </w:tcPr>
          <w:p w14:paraId="257A2133" w14:textId="77777777" w:rsidR="00772655" w:rsidRDefault="00772655" w:rsidP="0077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 US-Dollar</w:t>
            </w:r>
          </w:p>
        </w:tc>
        <w:tc>
          <w:tcPr>
            <w:tcW w:w="2410" w:type="dxa"/>
          </w:tcPr>
          <w:p w14:paraId="59586171" w14:textId="77777777" w:rsidR="00772655" w:rsidRDefault="00772655" w:rsidP="0077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Nein, jährlich</w:t>
            </w:r>
          </w:p>
        </w:tc>
        <w:tc>
          <w:tcPr>
            <w:tcW w:w="2191" w:type="dxa"/>
          </w:tcPr>
          <w:p w14:paraId="2E9F0392" w14:textId="77777777" w:rsidR="00772655" w:rsidRDefault="00772655" w:rsidP="0077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Kreditkarte</w:t>
            </w:r>
          </w:p>
        </w:tc>
        <w:tc>
          <w:tcPr>
            <w:tcW w:w="4074" w:type="dxa"/>
          </w:tcPr>
          <w:p w14:paraId="2558B183" w14:textId="77777777" w:rsidR="00772655" w:rsidRDefault="00417E94" w:rsidP="0077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417E94">
                <w:rPr>
                  <w:rStyle w:val="Hyperlink"/>
                </w:rPr>
                <w:t>Apple Developer</w:t>
              </w:r>
            </w:hyperlink>
          </w:p>
        </w:tc>
      </w:tr>
      <w:tr w:rsidR="00417E94" w14:paraId="10534ED9" w14:textId="77777777" w:rsidTr="0041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90C2C5" w14:textId="77777777" w:rsidR="00417E94" w:rsidRPr="00417E94" w:rsidRDefault="00417E94" w:rsidP="00772655">
            <w:r w:rsidRPr="00417E94">
              <w:t>Gesamtkosten</w:t>
            </w:r>
          </w:p>
        </w:tc>
        <w:tc>
          <w:tcPr>
            <w:tcW w:w="2126" w:type="dxa"/>
          </w:tcPr>
          <w:p w14:paraId="6C8CC566" w14:textId="77777777" w:rsidR="00417E94" w:rsidRPr="00417E94" w:rsidRDefault="00417E94" w:rsidP="0077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7E94">
              <w:rPr>
                <w:b/>
              </w:rPr>
              <w:t>124 US-Dollar</w:t>
            </w:r>
          </w:p>
        </w:tc>
        <w:tc>
          <w:tcPr>
            <w:tcW w:w="2410" w:type="dxa"/>
          </w:tcPr>
          <w:p w14:paraId="6F7DBEFB" w14:textId="77777777" w:rsidR="00417E94" w:rsidRDefault="00417E94" w:rsidP="0077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 US-Dollar jährlich</w:t>
            </w:r>
          </w:p>
        </w:tc>
        <w:tc>
          <w:tcPr>
            <w:tcW w:w="2191" w:type="dxa"/>
          </w:tcPr>
          <w:p w14:paraId="461496CC" w14:textId="77777777" w:rsidR="00417E94" w:rsidRDefault="00417E94" w:rsidP="0077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Kreditkarte</w:t>
            </w:r>
          </w:p>
        </w:tc>
        <w:tc>
          <w:tcPr>
            <w:tcW w:w="4074" w:type="dxa"/>
          </w:tcPr>
          <w:p w14:paraId="1EE9F471" w14:textId="77777777" w:rsidR="00417E94" w:rsidRDefault="00417E94" w:rsidP="0077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048C5C" w14:textId="77777777" w:rsidR="00772655" w:rsidRPr="00491DFD" w:rsidRDefault="00772655" w:rsidP="00772655"/>
    <w:p w14:paraId="348981BC" w14:textId="77777777" w:rsidR="00B57C38" w:rsidRPr="00B57C38" w:rsidRDefault="00B57C38" w:rsidP="00B57C38"/>
    <w:p w14:paraId="1A42DABF" w14:textId="77777777" w:rsidR="00972081" w:rsidRPr="00491DFD" w:rsidRDefault="00972081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  <w:bookmarkStart w:id="0" w:name="_GoBack"/>
      <w:bookmarkEnd w:id="0"/>
    </w:p>
    <w:sectPr w:rsidR="00972081" w:rsidRPr="00491DFD" w:rsidSect="00772655">
      <w:headerReference w:type="default" r:id="rId9"/>
      <w:footerReference w:type="default" r:id="rId10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A13DF" w14:textId="77777777" w:rsidR="00396880" w:rsidRDefault="00396880" w:rsidP="00CB5678">
      <w:pPr>
        <w:spacing w:after="0" w:line="240" w:lineRule="auto"/>
      </w:pPr>
      <w:r>
        <w:separator/>
      </w:r>
    </w:p>
  </w:endnote>
  <w:endnote w:type="continuationSeparator" w:id="0">
    <w:p w14:paraId="4208F26B" w14:textId="77777777" w:rsidR="00396880" w:rsidRDefault="00396880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A77A" w14:textId="0CD9B0E7"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="00723879">
      <w:rPr>
        <w:sz w:val="20"/>
        <w:szCs w:val="20"/>
      </w:rPr>
      <w:fldChar w:fldCharType="separate"/>
    </w:r>
    <w:r w:rsidR="00417E94">
      <w:rPr>
        <w:noProof/>
        <w:sz w:val="20"/>
        <w:szCs w:val="20"/>
      </w:rPr>
      <w:t>Kosten für die Veröffentlichung einer App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417E94">
      <w:rPr>
        <w:sz w:val="20"/>
        <w:szCs w:val="20"/>
      </w:rPr>
      <w:t xml:space="preserve">                                                                    </w:t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23879"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  <w:t xml:space="preserve">           </w:t>
    </w:r>
    <w:r w:rsidRPr="00CB5678">
      <w:rPr>
        <w:sz w:val="20"/>
        <w:szCs w:val="20"/>
      </w:rPr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52394" w14:textId="77777777" w:rsidR="00396880" w:rsidRDefault="00396880" w:rsidP="00CB5678">
      <w:pPr>
        <w:spacing w:after="0" w:line="240" w:lineRule="auto"/>
      </w:pPr>
      <w:r>
        <w:separator/>
      </w:r>
    </w:p>
  </w:footnote>
  <w:footnote w:type="continuationSeparator" w:id="0">
    <w:p w14:paraId="00754BFB" w14:textId="77777777" w:rsidR="00396880" w:rsidRDefault="00396880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37290" w14:textId="6A70080C"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 w:rsidR="00BE0CE5">
      <w:rPr>
        <w:sz w:val="20"/>
        <w:szCs w:val="20"/>
      </w:rPr>
      <w:t>SimpleQ</w:t>
    </w:r>
    <w:proofErr w:type="spellEnd"/>
    <w:r w:rsidR="00CB5678" w:rsidRPr="00CB5678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</w:r>
    <w:r w:rsidR="00417E94">
      <w:rPr>
        <w:sz w:val="20"/>
        <w:szCs w:val="20"/>
      </w:rPr>
      <w:tab/>
      <w:t xml:space="preserve">             </w:t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417E94">
      <w:rPr>
        <w:noProof/>
        <w:sz w:val="20"/>
        <w:szCs w:val="20"/>
      </w:rPr>
      <w:t>2018-12-10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70E05"/>
    <w:multiLevelType w:val="hybridMultilevel"/>
    <w:tmpl w:val="1E82A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79"/>
    <w:rsid w:val="00074068"/>
    <w:rsid w:val="0012515E"/>
    <w:rsid w:val="00205344"/>
    <w:rsid w:val="00315DD1"/>
    <w:rsid w:val="0032357F"/>
    <w:rsid w:val="00396880"/>
    <w:rsid w:val="00417E94"/>
    <w:rsid w:val="00491DFD"/>
    <w:rsid w:val="004D021D"/>
    <w:rsid w:val="005B79E5"/>
    <w:rsid w:val="0068572E"/>
    <w:rsid w:val="00723879"/>
    <w:rsid w:val="00772655"/>
    <w:rsid w:val="00830D6B"/>
    <w:rsid w:val="00835E2E"/>
    <w:rsid w:val="008578FA"/>
    <w:rsid w:val="0091506A"/>
    <w:rsid w:val="00972081"/>
    <w:rsid w:val="00A04EEF"/>
    <w:rsid w:val="00A1315E"/>
    <w:rsid w:val="00B42544"/>
    <w:rsid w:val="00B57C38"/>
    <w:rsid w:val="00BE0CE5"/>
    <w:rsid w:val="00C54B38"/>
    <w:rsid w:val="00CB5678"/>
    <w:rsid w:val="00D069DC"/>
    <w:rsid w:val="00D52BE1"/>
    <w:rsid w:val="00DB7F7D"/>
    <w:rsid w:val="00DD50A4"/>
    <w:rsid w:val="00EF49D5"/>
    <w:rsid w:val="00F6550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1A26B"/>
  <w15:chartTrackingRefBased/>
  <w15:docId w15:val="{E1EA43E0-B4B1-4CEC-B0FF-52E2683B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1DFD"/>
    <w:pPr>
      <w:ind w:left="720"/>
      <w:contextualSpacing/>
    </w:pPr>
  </w:style>
  <w:style w:type="table" w:styleId="Tabellenraster">
    <w:name w:val="Table Grid"/>
    <w:basedOn w:val="NormaleTabelle"/>
    <w:uiPriority w:val="39"/>
    <w:rsid w:val="0077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17E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7E94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417E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417E9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itternetztabelle6farbigAkzent6">
    <w:name w:val="Grid Table 6 Colorful Accent 6"/>
    <w:basedOn w:val="NormaleTabelle"/>
    <w:uiPriority w:val="51"/>
    <w:rsid w:val="00417E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417E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6farbigAkzent3">
    <w:name w:val="List Table 6 Colorful Accent 3"/>
    <w:basedOn w:val="NormaleTabelle"/>
    <w:uiPriority w:val="51"/>
    <w:rsid w:val="00417E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417E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apps/publish/sign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6</cp:revision>
  <cp:lastPrinted>2018-12-10T10:20:00Z</cp:lastPrinted>
  <dcterms:created xsi:type="dcterms:W3CDTF">2018-12-10T09:57:00Z</dcterms:created>
  <dcterms:modified xsi:type="dcterms:W3CDTF">2018-12-10T10:20:00Z</dcterms:modified>
</cp:coreProperties>
</file>